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TableGrid"/>
        <w:tblpPr w:leftFromText="180" w:rightFromText="180" w:vertAnchor="page" w:horzAnchor="margin" w:tblpY="466"/>
        <w:tblW w:w="11664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8364"/>
        <w:gridCol w:w="3300"/>
      </w:tblGrid>
      <w:tr w:rsidR="006516AF" w:rsidTr="5EC2EEF9" w14:paraId="6015267C" w14:textId="77777777">
        <w:trPr>
          <w:trHeight w:val="1365"/>
        </w:trPr>
        <w:tc>
          <w:tcPr>
            <w:tcW w:w="8364" w:type="dxa"/>
            <w:tcMar/>
            <w:vAlign w:val="center"/>
          </w:tcPr>
          <w:p w:rsidR="0AB41FF7" w:rsidP="393DEEC3" w:rsidRDefault="0AB41FF7" w14:paraId="0F2A4F2D" w14:textId="2F3F7DF6">
            <w:pPr>
              <w:pStyle w:val="Title"/>
              <w:jc w:val="center"/>
              <w:rPr>
                <w:sz w:val="52"/>
                <w:szCs w:val="52"/>
              </w:rPr>
            </w:pPr>
            <w:r w:rsidRPr="393DEEC3" w:rsidR="0AB41FF7">
              <w:rPr>
                <w:sz w:val="52"/>
                <w:szCs w:val="52"/>
              </w:rPr>
              <w:t>{basics.name}</w:t>
            </w:r>
          </w:p>
        </w:tc>
        <w:tc>
          <w:tcPr>
            <w:tcW w:w="3300" w:type="dxa"/>
            <w:tcMar/>
            <w:vAlign w:val="bottom"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331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2736"/>
              <w:gridCol w:w="576"/>
            </w:tblGrid>
            <w:tr w:rsidRPr="009D0878" w:rsidR="006516AF" w:rsidTr="5EC2EEF9" w14:paraId="2F110728" w14:textId="77777777">
              <w:trPr>
                <w:trHeight w:val="300"/>
              </w:trPr>
              <w:tc>
                <w:tcPr>
                  <w:tcW w:w="2736" w:type="dxa"/>
                  <w:tcMar>
                    <w:left w:w="720" w:type="dxa"/>
                    <w:right w:w="29" w:type="dxa"/>
                  </w:tcMar>
                  <w:vAlign w:val="center"/>
                </w:tcPr>
                <w:p w:rsidRPr="009D0878" w:rsidR="006516AF" w:rsidP="393DEEC3" w:rsidRDefault="006516AF" w14:paraId="2B4B7F80" w14:textId="77777777">
                  <w:pPr>
                    <w:pStyle w:val="ContactInfo"/>
                    <w:spacing w:before="0"/>
                    <w:jc w:val="right"/>
                  </w:pPr>
                  <w:r w:rsidR="338FDAA3">
                    <w:rPr/>
                    <w:t>(615) 400 - 8835</w:t>
                  </w:r>
                </w:p>
              </w:tc>
              <w:tc>
                <w:tcPr>
                  <w:tcW w:w="576" w:type="dxa"/>
                  <w:tcMar>
                    <w:left w:w="0" w:type="dxa"/>
                    <w:right w:w="0" w:type="dxa"/>
                  </w:tcMar>
                </w:tcPr>
                <w:p w:rsidRPr="009D0878" w:rsidR="006516AF" w:rsidP="60AEB02D" w:rsidRDefault="006516AF" w14:paraId="0A671158" w14:textId="77777777">
                  <w:pPr>
                    <w:pStyle w:val="Icons"/>
                    <w:spacing w:after="0"/>
                    <w:jc w:val="center"/>
                  </w:pPr>
                  <w:r w:rsidRPr="009D0878"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s">
                        <w:drawing xmlns:w="http://schemas.openxmlformats.org/wordprocessingml/2006/main">
                          <wp:inline xmlns:wp14="http://schemas.microsoft.com/office/word/2010/wordprocessingDrawing" xmlns:wp="http://schemas.openxmlformats.org/drawingml/2006/wordprocessingDrawing" distT="0" distB="0" distL="0" distR="0" wp14:anchorId="520CFB5D" wp14:editId="5713EE35">
                            <wp:extent cx="120650" cy="123190"/>
                            <wp:effectExtent l="0" t="19050" r="12700" b="10160"/>
                            <wp:docPr xmlns:wp="http://schemas.openxmlformats.org/drawingml/2006/wordprocessingDrawing" id="31" name="Telephone icon" descr="Phone icon"/>
                            <wp:cNvGraphicFramePr xmlns:wp="http://schemas.openxmlformats.org/drawingml/2006/wordprocessingDrawing"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/>
                                  </wps:cNvSpPr>
                                  <wps:spPr bwMode="auto">
                                    <a:xfrm rot="60000">
                                      <a:off x="0" y="0"/>
                                      <a:ext cx="120650" cy="123190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arto="http://schemas.microsoft.com/office/word/2006/arto"/>
                    </mc:AlternateContent>
                  </w:r>
                </w:p>
              </w:tc>
            </w:tr>
            <w:tr w:rsidRPr="009D0878" w:rsidR="006516AF" w:rsidTr="5EC2EEF9" w14:paraId="635AC4AF" w14:textId="77777777">
              <w:trPr>
                <w:trHeight w:val="302"/>
              </w:trPr>
              <w:tc>
                <w:tcPr>
                  <w:tcW w:w="2736" w:type="dxa"/>
                  <w:tcMar>
                    <w:left w:w="720" w:type="dxa"/>
                    <w:right w:w="29" w:type="dxa"/>
                  </w:tcMar>
                  <w:vAlign w:val="center"/>
                </w:tcPr>
                <w:p w:rsidRPr="009D0878" w:rsidR="006516AF" w:rsidP="393DEEC3" w:rsidRDefault="00A30132" w14:paraId="3B4C471F" w14:textId="77777777">
                  <w:pPr>
                    <w:pStyle w:val="ContactInfo"/>
                    <w:spacing w:before="0"/>
                    <w:jc w:val="right"/>
                  </w:pPr>
                  <w:hyperlink r:id="R0fa2364426cc42e7">
                    <w:r w:rsidRPr="393DEEC3" w:rsidR="338FDAA3">
                      <w:rPr>
                        <w:rStyle w:val="Hyperlink"/>
                      </w:rPr>
                      <w:t>jreesep@gmail.com</w:t>
                    </w:r>
                  </w:hyperlink>
                </w:p>
              </w:tc>
              <w:tc>
                <w:tcPr>
                  <w:tcW w:w="576" w:type="dxa"/>
                  <w:tcMar>
                    <w:left w:w="0" w:type="dxa"/>
                    <w:right w:w="0" w:type="dxa"/>
                  </w:tcMar>
                </w:tcPr>
                <w:p w:rsidRPr="009D0878" w:rsidR="006516AF" w:rsidP="008A684C" w:rsidRDefault="006516AF" w14:paraId="785155F0" w14:textId="77777777">
                  <w:pPr>
                    <w:pStyle w:val="Icons"/>
                    <w:spacing w:after="0"/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s">
                        <w:drawing xmlns:w="http://schemas.openxmlformats.org/wordprocessingml/2006/main">
                          <wp:inline xmlns:wp14="http://schemas.microsoft.com/office/word/2010/wordprocessingDrawing" xmlns:wp="http://schemas.openxmlformats.org/drawingml/2006/wordprocessingDrawing" distT="0" distB="0" distL="0" distR="0" wp14:anchorId="32A655C6" wp14:editId="323563B3">
                            <wp:extent cx="151130" cy="124460"/>
                            <wp:effectExtent l="0" t="0" r="1270" b="8890"/>
                            <wp:docPr xmlns:wp="http://schemas.openxmlformats.org/drawingml/2006/wordprocessingDrawing" id="5" name="Freeform 5" descr="Email icon"/>
                            <wp:cNvGraphicFramePr xmlns:wp="http://schemas.openxmlformats.org/drawingml/2006/wordprocessingDrawing"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51130" cy="12446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arto="http://schemas.microsoft.com/office/word/2006/arto"/>
                    </mc:AlternateContent>
                  </w:r>
                </w:p>
              </w:tc>
            </w:tr>
            <w:tr w:rsidRPr="009D0878" w:rsidR="006516AF" w:rsidTr="5EC2EEF9" w14:paraId="67073039" w14:textId="77777777">
              <w:trPr>
                <w:trHeight w:val="300"/>
              </w:trPr>
              <w:tc>
                <w:tcPr>
                  <w:tcW w:w="2736" w:type="dxa"/>
                  <w:tcMar>
                    <w:left w:w="720" w:type="dxa"/>
                    <w:right w:w="29" w:type="dxa"/>
                  </w:tcMar>
                  <w:vAlign w:val="center"/>
                </w:tcPr>
                <w:p w:rsidRPr="009D0878" w:rsidR="006516AF" w:rsidP="393DEEC3" w:rsidRDefault="006516AF" w14:paraId="2C384804" w14:textId="77777777">
                  <w:pPr>
                    <w:pStyle w:val="ContactInfo"/>
                    <w:spacing w:before="0"/>
                    <w:jc w:val="right"/>
                  </w:pPr>
                  <w:r w:rsidR="338FDAA3">
                    <w:rPr/>
                    <w:t>Jonathon Reese Perry</w:t>
                  </w:r>
                </w:p>
              </w:tc>
              <w:tc>
                <w:tcPr>
                  <w:tcW w:w="576" w:type="dxa"/>
                  <w:tcMar>
                    <w:left w:w="0" w:type="dxa"/>
                    <w:right w:w="0" w:type="dxa"/>
                  </w:tcMar>
                </w:tcPr>
                <w:p w:rsidRPr="009D0878" w:rsidR="006516AF" w:rsidP="008A684C" w:rsidRDefault="006516AF" w14:paraId="062F7E26" w14:textId="77777777">
                  <w:pPr>
                    <w:pStyle w:val="Icons"/>
                    <w:spacing w:after="0"/>
                  </w:pPr>
                  <w:r w:rsidRPr="009D0878"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s">
                        <w:drawing xmlns:w="http://schemas.openxmlformats.org/wordprocessingml/2006/main">
                          <wp:inline xmlns:wp14="http://schemas.microsoft.com/office/word/2010/wordprocessingDrawing" xmlns:wp="http://schemas.openxmlformats.org/drawingml/2006/wordprocessingDrawing" distT="0" distB="0" distL="0" distR="0" wp14:anchorId="453E8A8A" wp14:editId="0B55B909">
                            <wp:extent cx="120650" cy="116205"/>
                            <wp:effectExtent l="0" t="0" r="0" b="0"/>
                            <wp:docPr xmlns:wp="http://schemas.openxmlformats.org/drawingml/2006/wordprocessingDrawing" id="56" name="LinkedIn icon" descr="LinkedIn icon"/>
                            <wp:cNvGraphicFramePr xmlns:wp="http://schemas.openxmlformats.org/drawingml/2006/wordprocessingDrawing"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20650" cy="116205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rto="http://schemas.microsoft.com/office/word/2006/arto" xmlns:a="http://schemas.openxmlformats.org/drawingml/2006/main"/>
                    </mc:AlternateContent>
                  </w:r>
                </w:p>
              </w:tc>
            </w:tr>
            <w:tr w:rsidRPr="009D0878" w:rsidR="006516AF" w:rsidTr="5EC2EEF9" w14:paraId="59260163" w14:textId="77777777">
              <w:trPr>
                <w:trHeight w:val="300"/>
              </w:trPr>
              <w:tc>
                <w:tcPr>
                  <w:tcW w:w="2736" w:type="dxa"/>
                  <w:tcMar>
                    <w:left w:w="720" w:type="dxa"/>
                    <w:right w:w="29" w:type="dxa"/>
                  </w:tcMar>
                  <w:vAlign w:val="center"/>
                </w:tcPr>
                <w:p w:rsidRPr="009D0878" w:rsidR="006516AF" w:rsidP="393DEEC3" w:rsidRDefault="00A30132" w14:paraId="19D1F24C" w14:textId="77777777">
                  <w:pPr>
                    <w:pStyle w:val="ContactInfo"/>
                    <w:spacing w:before="0"/>
                    <w:jc w:val="right"/>
                  </w:pPr>
                  <w:hyperlink r:id="R9566d3f04f7544c9">
                    <w:r w:rsidRPr="393DEEC3" w:rsidR="338FDAA3">
                      <w:rPr>
                        <w:rStyle w:val="Hyperlink"/>
                      </w:rPr>
                      <w:t>github.com/JonathonRP</w:t>
                    </w:r>
                  </w:hyperlink>
                </w:p>
              </w:tc>
              <w:tc>
                <w:tcPr>
                  <w:tcW w:w="576" w:type="dxa"/>
                  <w:tcMar>
                    <w:left w:w="0" w:type="dxa"/>
                    <w:right w:w="0" w:type="dxa"/>
                  </w:tcMar>
                </w:tcPr>
                <w:p w:rsidRPr="009D0878" w:rsidR="006516AF" w:rsidP="393DEEC3" w:rsidRDefault="006516AF" w14:paraId="2648FD31" w14:textId="77777777">
                  <w:pPr>
                    <w:pStyle w:val="Icons"/>
                    <w:spacing w:after="0"/>
                    <w:jc w:val="center"/>
                  </w:pPr>
                  <w:r w:rsidRPr="009D0878"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s">
                        <w:drawing xmlns:w="http://schemas.openxmlformats.org/wordprocessingml/2006/main">
                          <wp:inline xmlns:wp14="http://schemas.microsoft.com/office/word/2010/wordprocessingDrawing" xmlns:wp="http://schemas.openxmlformats.org/drawingml/2006/wordprocessingDrawing" distT="0" distB="0" distL="0" distR="0" wp14:anchorId="72A84D22" wp14:editId="3DA3FA67">
                            <wp:extent cx="132715" cy="131445"/>
                            <wp:effectExtent l="0" t="0" r="635" b="1905"/>
                            <wp:docPr xmlns:wp="http://schemas.openxmlformats.org/drawingml/2006/wordprocessingDrawing" id="57" name="Website icon" descr="Twitter/Blog/Portfolio icon"/>
                            <wp:cNvGraphicFramePr xmlns:wp="http://schemas.openxmlformats.org/drawingml/2006/wordprocessingDrawing"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2715" cy="131445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rto="http://schemas.microsoft.com/office/word/2006/arto" xmlns:a="http://schemas.openxmlformats.org/drawingml/2006/main"/>
                    </mc:AlternateContent>
                  </w:r>
                </w:p>
              </w:tc>
            </w:tr>
          </w:tbl>
          <w:p w:rsidR="006516AF" w:rsidP="005756F5" w:rsidRDefault="006516AF" w14:paraId="221022D6" w14:textId="77777777">
            <w:pPr>
              <w:pStyle w:val="Header"/>
            </w:pPr>
          </w:p>
        </w:tc>
      </w:tr>
    </w:tbl>
    <w:p w:rsidR="2F390754" w:rsidP="393DEEC3" w:rsidRDefault="2F390754" w14:paraId="64E1F84B" w14:textId="7DD12C5C">
      <w:pPr>
        <w:pStyle w:val="subtitle"/>
      </w:pPr>
      <w:r w:rsidR="0706732D">
        <w:rPr/>
        <w:t>{</w:t>
      </w:r>
      <w:r w:rsidR="0706732D">
        <w:rPr/>
        <w:t>basics.</w:t>
      </w:r>
      <w:r w:rsidR="0706732D">
        <w:rPr/>
        <w:t>summary</w:t>
      </w:r>
      <w:r w:rsidR="0706732D">
        <w:rPr/>
        <w:t>}</w:t>
      </w:r>
    </w:p>
    <w:p w:rsidR="42695FCF" w:rsidP="42695FCF" w:rsidRDefault="2F390754" w14:paraId="6B8EA826" w14:textId="3826C9E8">
      <w:pPr>
        <w:pStyle w:val="Heading1"/>
        <w:rPr>
          <w:rFonts w:ascii="Roboto" w:hAnsi="Roboto"/>
          <w:bCs/>
          <w:szCs w:val="28"/>
        </w:rPr>
      </w:pPr>
      <w:r w:rsidR="6CE90E61">
        <w:rPr/>
        <w:t>Experience</w:t>
      </w:r>
    </w:p>
    <w:p w:rsidR="6E20B33E" w:rsidP="393DEEC3" w:rsidRDefault="6E20B33E" w14:paraId="4C907727" w14:textId="02398EC6">
      <w:pPr>
        <w:pStyle w:val="Normal"/>
      </w:pPr>
      <w:r w:rsidR="6E20B33E">
        <w:rPr/>
        <w:t>{#work}</w:t>
      </w:r>
    </w:p>
    <w:p w:rsidR="005B1D68" w:rsidP="6FCAE43F" w:rsidRDefault="6FCAE43F" w14:paraId="2FEABB09" w14:textId="5659EDF1">
      <w:pPr>
        <w:pStyle w:val="Heading3"/>
        <w:rPr>
          <w:sz w:val="20"/>
          <w:szCs w:val="20"/>
        </w:rPr>
      </w:pPr>
      <w:r w:rsidRPr="393DEEC3" w:rsidR="0C68711D">
        <w:rPr>
          <w:sz w:val="20"/>
          <w:szCs w:val="20"/>
        </w:rPr>
        <w:t>{</w:t>
      </w:r>
      <w:r w:rsidRPr="393DEEC3" w:rsidR="1574D69A">
        <w:rPr>
          <w:sz w:val="20"/>
          <w:szCs w:val="20"/>
        </w:rPr>
        <w:t>startDate</w:t>
      </w:r>
      <w:r w:rsidRPr="393DEEC3" w:rsidR="1574D69A">
        <w:rPr>
          <w:sz w:val="20"/>
          <w:szCs w:val="20"/>
        </w:rPr>
        <w:t xml:space="preserve"> </w:t>
      </w:r>
      <w:r w:rsidRPr="393DEEC3" w:rsidR="27CA81F1">
        <w:rPr>
          <w:sz w:val="20"/>
          <w:szCs w:val="20"/>
        </w:rPr>
        <w:t xml:space="preserve">| </w:t>
      </w:r>
      <w:r w:rsidRPr="393DEEC3" w:rsidR="3179B78C">
        <w:rPr>
          <w:sz w:val="20"/>
          <w:szCs w:val="20"/>
        </w:rPr>
        <w:t>formatDate</w:t>
      </w:r>
      <w:r w:rsidRPr="393DEEC3" w:rsidR="0CA4F0C8">
        <w:rPr>
          <w:sz w:val="20"/>
          <w:szCs w:val="20"/>
        </w:rPr>
        <w:t>:’MMMM</w:t>
      </w:r>
      <w:r w:rsidRPr="393DEEC3" w:rsidR="741857D3">
        <w:rPr>
          <w:sz w:val="20"/>
          <w:szCs w:val="20"/>
        </w:rPr>
        <w:t xml:space="preserve"> </w:t>
      </w:r>
      <w:r w:rsidRPr="393DEEC3" w:rsidR="271F9666">
        <w:rPr>
          <w:sz w:val="20"/>
          <w:szCs w:val="20"/>
        </w:rPr>
        <w:t>yyyy</w:t>
      </w:r>
      <w:r w:rsidRPr="393DEEC3" w:rsidR="0CA4F0C8">
        <w:rPr>
          <w:sz w:val="20"/>
          <w:szCs w:val="20"/>
        </w:rPr>
        <w:t>’</w:t>
      </w:r>
      <w:r w:rsidRPr="393DEEC3" w:rsidR="0C68711D">
        <w:rPr>
          <w:sz w:val="20"/>
          <w:szCs w:val="20"/>
        </w:rPr>
        <w:t>}</w:t>
      </w:r>
      <w:r w:rsidRPr="393DEEC3" w:rsidR="1F4F5ED5">
        <w:rPr>
          <w:sz w:val="20"/>
          <w:szCs w:val="20"/>
        </w:rPr>
        <w:t xml:space="preserve"> </w:t>
      </w:r>
      <w:r w:rsidRPr="393DEEC3" w:rsidR="1F4F5ED5">
        <w:rPr>
          <w:rFonts w:cs="Times New Roman"/>
          <w:sz w:val="20"/>
          <w:szCs w:val="20"/>
        </w:rPr>
        <w:t>–</w:t>
      </w:r>
      <w:r w:rsidRPr="393DEEC3" w:rsidR="1F4F5ED5">
        <w:rPr>
          <w:sz w:val="20"/>
          <w:szCs w:val="20"/>
        </w:rPr>
        <w:t xml:space="preserve"> </w:t>
      </w:r>
      <w:r w:rsidRPr="393DEEC3" w:rsidR="1B0C97A0">
        <w:rPr>
          <w:sz w:val="20"/>
          <w:szCs w:val="20"/>
        </w:rPr>
        <w:t>{#</w:t>
      </w:r>
      <w:r w:rsidRPr="393DEEC3" w:rsidR="1B0C97A0">
        <w:rPr>
          <w:sz w:val="20"/>
          <w:szCs w:val="20"/>
        </w:rPr>
        <w:t>endDate}</w:t>
      </w:r>
      <w:r w:rsidRPr="393DEEC3" w:rsidR="1167B933">
        <w:rPr>
          <w:sz w:val="20"/>
          <w:szCs w:val="20"/>
        </w:rPr>
        <w:t>{</w:t>
      </w:r>
      <w:r w:rsidRPr="393DEEC3" w:rsidR="37D196CF">
        <w:rPr>
          <w:sz w:val="20"/>
          <w:szCs w:val="20"/>
        </w:rPr>
        <w:t>endDate</w:t>
      </w:r>
      <w:r w:rsidRPr="393DEEC3" w:rsidR="75E10ABA">
        <w:rPr>
          <w:sz w:val="20"/>
          <w:szCs w:val="20"/>
        </w:rPr>
        <w:t xml:space="preserve"> </w:t>
      </w:r>
      <w:r w:rsidRPr="393DEEC3" w:rsidR="40AC7486">
        <w:rPr>
          <w:sz w:val="20"/>
          <w:szCs w:val="20"/>
        </w:rPr>
        <w:t xml:space="preserve">| </w:t>
      </w:r>
      <w:r w:rsidRPr="393DEEC3" w:rsidR="02D67B32">
        <w:rPr>
          <w:sz w:val="20"/>
          <w:szCs w:val="20"/>
        </w:rPr>
        <w:t>formatDate</w:t>
      </w:r>
      <w:r w:rsidRPr="393DEEC3" w:rsidR="6F6F9CC7">
        <w:rPr>
          <w:sz w:val="20"/>
          <w:szCs w:val="20"/>
        </w:rPr>
        <w:t>:’MMMM</w:t>
      </w:r>
      <w:r w:rsidRPr="393DEEC3" w:rsidR="48B243D6">
        <w:rPr>
          <w:sz w:val="20"/>
          <w:szCs w:val="20"/>
        </w:rPr>
        <w:t xml:space="preserve"> </w:t>
      </w:r>
      <w:r w:rsidRPr="393DEEC3" w:rsidR="74226B45">
        <w:rPr>
          <w:sz w:val="20"/>
          <w:szCs w:val="20"/>
        </w:rPr>
        <w:t>yyyy</w:t>
      </w:r>
      <w:r w:rsidRPr="393DEEC3" w:rsidR="6F6F9CC7">
        <w:rPr>
          <w:sz w:val="20"/>
          <w:szCs w:val="20"/>
        </w:rPr>
        <w:t>’</w:t>
      </w:r>
      <w:r w:rsidRPr="393DEEC3" w:rsidR="2BDC0EF0">
        <w:rPr>
          <w:sz w:val="20"/>
          <w:szCs w:val="20"/>
        </w:rPr>
        <w:t>}</w:t>
      </w:r>
      <w:r w:rsidRPr="393DEEC3" w:rsidR="28B68774">
        <w:rPr>
          <w:sz w:val="20"/>
          <w:szCs w:val="20"/>
        </w:rPr>
        <w:t>{</w:t>
      </w:r>
      <w:r w:rsidRPr="393DEEC3" w:rsidR="28B68774">
        <w:rPr>
          <w:sz w:val="20"/>
          <w:szCs w:val="20"/>
        </w:rPr>
        <w:t>/}</w:t>
      </w:r>
      <w:r w:rsidRPr="393DEEC3" w:rsidR="126680F0">
        <w:rPr>
          <w:sz w:val="20"/>
          <w:szCs w:val="20"/>
        </w:rPr>
        <w:t>{</w:t>
      </w:r>
      <w:r w:rsidRPr="393DEEC3" w:rsidR="6145A1B7">
        <w:rPr>
          <w:sz w:val="20"/>
          <w:szCs w:val="20"/>
        </w:rPr>
        <w:t>^</w:t>
      </w:r>
      <w:r w:rsidRPr="393DEEC3" w:rsidR="126680F0">
        <w:rPr>
          <w:sz w:val="20"/>
          <w:szCs w:val="20"/>
        </w:rPr>
        <w:t>endDate</w:t>
      </w:r>
      <w:r w:rsidRPr="393DEEC3" w:rsidR="1CFEA54E">
        <w:rPr>
          <w:sz w:val="20"/>
          <w:szCs w:val="20"/>
        </w:rPr>
        <w:t>}</w:t>
      </w:r>
      <w:r w:rsidRPr="393DEEC3" w:rsidR="126680F0">
        <w:rPr>
          <w:sz w:val="20"/>
          <w:szCs w:val="20"/>
        </w:rPr>
        <w:t>PRESENT</w:t>
      </w:r>
      <w:r w:rsidRPr="393DEEC3" w:rsidR="17CD9E56">
        <w:rPr>
          <w:sz w:val="20"/>
          <w:szCs w:val="20"/>
        </w:rPr>
        <w:t>{/</w:t>
      </w:r>
      <w:r w:rsidRPr="393DEEC3" w:rsidR="126680F0">
        <w:rPr>
          <w:sz w:val="20"/>
          <w:szCs w:val="20"/>
        </w:rPr>
        <w:t>}</w:t>
      </w:r>
    </w:p>
    <w:p w:rsidR="005B1D68" w:rsidP="393DEEC3" w:rsidRDefault="6FCAE43F" w14:paraId="482D13DB" w14:textId="451C5EF4">
      <w:pPr>
        <w:pStyle w:val="Heading2"/>
        <w:spacing w:line="259" w:lineRule="auto"/>
        <w:rPr>
          <w:rStyle w:val="Emphasis"/>
          <w:sz w:val="28"/>
          <w:szCs w:val="28"/>
        </w:rPr>
      </w:pPr>
      <w:r w:rsidRPr="393DEEC3" w:rsidR="0A85E1B1">
        <w:rPr>
          <w:sz w:val="28"/>
          <w:szCs w:val="28"/>
        </w:rPr>
        <w:t>{position}</w:t>
      </w:r>
      <w:r w:rsidRPr="393DEEC3" w:rsidR="1F4F5ED5">
        <w:rPr>
          <w:sz w:val="28"/>
          <w:szCs w:val="28"/>
        </w:rPr>
        <w:t xml:space="preserve"> at </w:t>
      </w:r>
      <w:r w:rsidRPr="393DEEC3" w:rsidR="2245EEA2">
        <w:rPr>
          <w:rStyle w:val="Emphasis"/>
          <w:rFonts w:ascii="Roboto" w:hAnsi="Roboto" w:eastAsia="" w:cs="" w:asciiTheme="majorAscii" w:hAnsiTheme="majorAscii" w:eastAsiaTheme="majorEastAsia" w:cstheme="majorBidi"/>
          <w:b w:val="1"/>
          <w:bCs w:val="1"/>
          <w:color w:val="595959" w:themeColor="text1" w:themeTint="A6" w:themeShade="FF"/>
          <w:sz w:val="28"/>
          <w:szCs w:val="28"/>
          <w:lang w:eastAsia="en-US" w:bidi="ar-SA"/>
        </w:rPr>
        <w:t>{</w:t>
      </w:r>
      <w:r w:rsidRPr="393DEEC3" w:rsidR="6A7F74C1">
        <w:rPr>
          <w:rStyle w:val="Emphasis"/>
          <w:rFonts w:ascii="Roboto" w:hAnsi="Roboto" w:eastAsia="" w:cs="" w:asciiTheme="majorAscii" w:hAnsiTheme="majorAscii" w:eastAsiaTheme="majorEastAsia" w:cstheme="majorBidi"/>
          <w:b w:val="1"/>
          <w:bCs w:val="1"/>
          <w:color w:val="595959" w:themeColor="text1" w:themeTint="A6" w:themeShade="FF"/>
          <w:sz w:val="28"/>
          <w:szCs w:val="28"/>
          <w:lang w:eastAsia="en-US" w:bidi="ar-SA"/>
        </w:rPr>
        <w:t>name</w:t>
      </w:r>
      <w:r w:rsidRPr="393DEEC3" w:rsidR="6A7F74C1">
        <w:rPr>
          <w:rStyle w:val="Emphasis"/>
          <w:color w:val="595959" w:themeColor="text1" w:themeTint="A6" w:themeShade="FF"/>
          <w:sz w:val="28"/>
          <w:szCs w:val="28"/>
        </w:rPr>
        <w:t>}</w:t>
      </w:r>
    </w:p>
    <w:tbl>
      <w:tblPr>
        <w:tblStyle w:val="TableGrid"/>
        <w:tblW w:w="11641" w:type="dxa"/>
        <w:tblLook w:val="04A0" w:firstRow="1" w:lastRow="0" w:firstColumn="1" w:lastColumn="0" w:noHBand="0" w:noVBand="1"/>
      </w:tblPr>
      <w:tblGrid>
        <w:gridCol w:w="5783"/>
        <w:gridCol w:w="5858"/>
      </w:tblGrid>
      <w:tr w:rsidR="6FCAE43F" w:rsidTr="5EC2EEF9" w14:paraId="7CFB5F5E" w14:textId="77777777">
        <w:trPr>
          <w:trHeight w:val="1485"/>
        </w:trPr>
        <w:tc>
          <w:tcPr>
            <w:tcW w:w="5783" w:type="dxa"/>
            <w:tcMar/>
          </w:tcPr>
          <w:p w:rsidR="00483AF2" w:rsidP="393DEEC3" w:rsidRDefault="16ECE94D" w14:paraId="68070D2C" w14:textId="425BA900">
            <w:pPr>
              <w:pStyle w:val="ListBullet"/>
              <w:numPr>
                <w:ilvl w:val="0"/>
                <w:numId w:val="0"/>
              </w:numPr>
              <w:ind w:left="0"/>
            </w:pPr>
            <w:r w:rsidR="3DC0E0B9">
              <w:rPr/>
              <w:t>{#</w:t>
            </w:r>
            <w:r w:rsidR="3DC0E0B9">
              <w:rPr/>
              <w:t>highlights</w:t>
            </w:r>
            <w:r w:rsidR="1D5D0EF0">
              <w:rPr/>
              <w:t xml:space="preserve"> | </w:t>
            </w:r>
            <w:r w:rsidR="7D8A3E8A">
              <w:rPr/>
              <w:t>half</w:t>
            </w:r>
            <w:r w:rsidR="3DC0E0B9">
              <w:rPr/>
              <w:t>}</w:t>
            </w:r>
          </w:p>
          <w:p w:rsidR="00483AF2" w:rsidP="393DEEC3" w:rsidRDefault="16ECE94D" w14:paraId="7BCB2BC5" w14:textId="569926E0">
            <w:pPr>
              <w:pStyle w:val="ListBullet"/>
              <w:rPr/>
            </w:pPr>
            <w:r w:rsidR="0272149B">
              <w:rPr/>
              <w:t>{</w:t>
            </w:r>
            <w:r w:rsidR="3DC0E0B9">
              <w:rPr/>
              <w:t>.}</w:t>
            </w:r>
          </w:p>
          <w:p w:rsidR="00483AF2" w:rsidP="393DEEC3" w:rsidRDefault="16ECE94D" w14:paraId="67F432EF" w14:textId="5D67ED95">
            <w:pPr>
              <w:pStyle w:val="ListBullet"/>
              <w:numPr>
                <w:ilvl w:val="0"/>
                <w:numId w:val="0"/>
              </w:numPr>
              <w:ind w:left="0"/>
            </w:pPr>
            <w:r w:rsidR="32DDD22B">
              <w:rPr/>
              <w:t>{/}</w:t>
            </w:r>
          </w:p>
        </w:tc>
        <w:tc>
          <w:tcPr>
            <w:tcW w:w="5858" w:type="dxa"/>
            <w:tcMar/>
          </w:tcPr>
          <w:p w:rsidR="6FCAE43F" w:rsidP="393DEEC3" w:rsidRDefault="16ECE94D" w14:paraId="20AD9B8D" w14:textId="14AC8D59">
            <w:pPr>
              <w:pStyle w:val="ListBullet"/>
              <w:numPr>
                <w:ilvl w:val="0"/>
                <w:numId w:val="0"/>
              </w:numPr>
              <w:bidi w:val="0"/>
              <w:ind w:left="0"/>
              <w:rPr>
                <w:color w:val="595959" w:themeColor="text1" w:themeTint="A6" w:themeShade="FF"/>
                <w:sz w:val="22"/>
                <w:szCs w:val="22"/>
              </w:rPr>
            </w:pPr>
            <w:r w:rsidR="32DDD22B">
              <w:rPr/>
              <w:t xml:space="preserve">{#highlights | </w:t>
            </w:r>
            <w:r w:rsidR="1645BFEB">
              <w:rPr/>
              <w:t>rest</w:t>
            </w:r>
            <w:r w:rsidR="32DDD22B">
              <w:rPr/>
              <w:t>}</w:t>
            </w:r>
          </w:p>
          <w:p w:rsidR="6FCAE43F" w:rsidP="393DEEC3" w:rsidRDefault="16ECE94D" w14:paraId="1B9772BD" w14:textId="04307C81">
            <w:pPr>
              <w:pStyle w:val="ListBullet"/>
              <w:bidi w:val="0"/>
              <w:rPr>
                <w:color w:val="595959" w:themeColor="text1" w:themeTint="A6" w:themeShade="FF"/>
                <w:sz w:val="22"/>
                <w:szCs w:val="22"/>
              </w:rPr>
            </w:pPr>
            <w:r w:rsidR="4C260262">
              <w:rPr/>
              <w:t>{.}</w:t>
            </w:r>
          </w:p>
          <w:p w:rsidR="6FCAE43F" w:rsidP="393DEEC3" w:rsidRDefault="16ECE94D" w14:paraId="531C9A6B" w14:textId="5FC9F41D">
            <w:pPr>
              <w:pStyle w:val="ListBullet"/>
              <w:numPr>
                <w:ilvl w:val="0"/>
                <w:numId w:val="0"/>
              </w:numPr>
              <w:bidi w:val="0"/>
              <w:ind w:left="0"/>
              <w:rPr>
                <w:color w:val="595959" w:themeColor="text1" w:themeTint="A6" w:themeShade="FF"/>
                <w:sz w:val="22"/>
                <w:szCs w:val="22"/>
              </w:rPr>
            </w:pPr>
            <w:r w:rsidR="4C260262">
              <w:rPr/>
              <w:t>{/}</w:t>
            </w:r>
          </w:p>
        </w:tc>
      </w:tr>
    </w:tbl>
    <w:p w:rsidR="16ECE94D" w:rsidP="393DEEC3" w:rsidRDefault="16ECE94D" w14:paraId="187E4044" w14:textId="6A50AB48">
      <w:pPr>
        <w:pStyle w:val="NoSpacing"/>
      </w:pPr>
      <w:r w:rsidR="1A11BAEC">
        <w:rPr/>
        <w:t>{/</w:t>
      </w:r>
      <w:r w:rsidR="1A11BAEC">
        <w:rPr/>
        <w:t>}</w:t>
      </w:r>
    </w:p>
    <w:p w:rsidR="65E41C8D" w:rsidP="393DEEC3" w:rsidRDefault="65E41C8D" w14:paraId="13236CA4" w14:textId="162B0133">
      <w:pPr>
        <w:pStyle w:val="Heading1"/>
        <w:rPr>
          <w:sz w:val="32"/>
          <w:szCs w:val="32"/>
        </w:rPr>
      </w:pPr>
      <w:r w:rsidR="65E41C8D">
        <w:rPr/>
        <w:t>Skills</w:t>
      </w:r>
    </w:p>
    <w:p w:rsidR="081AA5A7" w:rsidP="393DEEC3" w:rsidRDefault="081AA5A7" w14:paraId="465645B0" w14:textId="5C31163E">
      <w:pPr>
        <w:pStyle w:val="Normal"/>
      </w:pPr>
      <w:r w:rsidR="081AA5A7">
        <w:rPr/>
        <w:t>{#skills}</w:t>
      </w:r>
    </w:p>
    <w:p w:rsidR="27A72C40" w:rsidP="393DEEC3" w:rsidRDefault="27A72C40" w14:paraId="770221C9" w14:textId="2456E889">
      <w:pPr>
        <w:pStyle w:val="Heading2"/>
      </w:pPr>
      <w:r w:rsidR="021A90DA">
        <w:rPr/>
        <w:t>{</w:t>
      </w:r>
      <w:r w:rsidR="0C0D5556">
        <w:rPr/>
        <w:t>name</w:t>
      </w:r>
      <w:r w:rsidR="021A90DA">
        <w:rPr/>
        <w:t>}</w:t>
      </w:r>
    </w:p>
    <w:p w:rsidR="0561BC25" w:rsidP="5EC2EEF9" w:rsidRDefault="0561BC25" w14:paraId="15BFCB50" w14:textId="363B6B54">
      <w:pPr>
        <w:pStyle w:val="ListBullet"/>
        <w:spacing w:after="20"/>
        <w:jc w:val="left"/>
        <w:rPr/>
      </w:pPr>
      <w:r w:rsidR="0561BC25">
        <w:rPr/>
        <w:t>{#</w:t>
      </w:r>
      <w:r w:rsidR="0561BC25">
        <w:rPr/>
        <w:t>keywords}{.}</w:t>
      </w:r>
      <w:r w:rsidR="0561BC25">
        <w:rPr/>
        <w:t xml:space="preserve"> {/}</w:t>
      </w:r>
    </w:p>
    <w:p w:rsidR="17DC90BB" w:rsidP="393DEEC3" w:rsidRDefault="17DC90BB" w14:paraId="0603A056" w14:textId="03B061E2">
      <w:pPr>
        <w:pStyle w:val="NoSpacing"/>
      </w:pPr>
      <w:r w:rsidR="17DC90BB">
        <w:rPr/>
        <w:t>{/}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055"/>
        <w:gridCol w:w="6578"/>
      </w:tblGrid>
      <w:tr w:rsidR="393DEEC3" w:rsidTr="5EC2EEF9" w14:paraId="61085F62">
        <w:trPr>
          <w:trHeight w:val="300"/>
        </w:trPr>
        <w:tc>
          <w:tcPr>
            <w:tcW w:w="5055" w:type="dxa"/>
            <w:tcMar/>
            <w:vAlign w:val="top"/>
          </w:tcPr>
          <w:p w:rsidR="7DB06EB0" w:rsidP="393DEEC3" w:rsidRDefault="7DB06EB0" w14:paraId="74883F25" w14:textId="1B4D228D">
            <w:pPr>
              <w:pStyle w:val="Heading1"/>
              <w:jc w:val="left"/>
              <w:outlineLvl w:val="0"/>
              <w:rPr>
                <w:sz w:val="20"/>
                <w:szCs w:val="20"/>
              </w:rPr>
            </w:pPr>
            <w:r w:rsidR="7DB06EB0">
              <w:rPr/>
              <w:t>Education</w:t>
            </w:r>
          </w:p>
          <w:p w:rsidR="7DB06EB0" w:rsidP="393DEEC3" w:rsidRDefault="7DB06EB0" w14:paraId="74D71215" w14:textId="54840D3E">
            <w:pPr>
              <w:pStyle w:val="Normal"/>
            </w:pPr>
            <w:r w:rsidR="7DB06EB0">
              <w:rPr/>
              <w:t>{#education}</w:t>
            </w:r>
          </w:p>
          <w:p w:rsidR="7DB06EB0" w:rsidP="393DEEC3" w:rsidRDefault="7DB06EB0" w14:paraId="5C4A7327" w14:textId="19A897D4">
            <w:pPr>
              <w:pStyle w:val="Heading3"/>
              <w:jc w:val="left"/>
              <w:rPr>
                <w:sz w:val="20"/>
                <w:szCs w:val="20"/>
              </w:rPr>
            </w:pPr>
            <w:r w:rsidRPr="5EC2EEF9" w:rsidR="123A8C56">
              <w:rPr>
                <w:sz w:val="20"/>
                <w:szCs w:val="20"/>
              </w:rPr>
              <w:t>{</w:t>
            </w:r>
            <w:r w:rsidRPr="5EC2EEF9" w:rsidR="205ED1A0">
              <w:rPr>
                <w:sz w:val="20"/>
                <w:szCs w:val="20"/>
              </w:rPr>
              <w:t>endDate</w:t>
            </w:r>
            <w:r w:rsidRPr="5EC2EEF9" w:rsidR="205ED1A0">
              <w:rPr>
                <w:sz w:val="20"/>
                <w:szCs w:val="20"/>
              </w:rPr>
              <w:t xml:space="preserve"> </w:t>
            </w:r>
            <w:r w:rsidRPr="5EC2EEF9" w:rsidR="09BE9D5A">
              <w:rPr>
                <w:sz w:val="20"/>
                <w:szCs w:val="20"/>
              </w:rPr>
              <w:t xml:space="preserve">| </w:t>
            </w:r>
            <w:r w:rsidRPr="5EC2EEF9" w:rsidR="223B7752">
              <w:rPr>
                <w:sz w:val="20"/>
                <w:szCs w:val="20"/>
              </w:rPr>
              <w:t>formatDate</w:t>
            </w:r>
            <w:r w:rsidRPr="5EC2EEF9" w:rsidR="1C719558">
              <w:rPr>
                <w:sz w:val="20"/>
                <w:szCs w:val="20"/>
              </w:rPr>
              <w:t xml:space="preserve">:’MMM </w:t>
            </w:r>
            <w:r w:rsidRPr="5EC2EEF9" w:rsidR="3C31CC59">
              <w:rPr>
                <w:sz w:val="20"/>
                <w:szCs w:val="20"/>
              </w:rPr>
              <w:t>yyyy</w:t>
            </w:r>
            <w:r w:rsidRPr="5EC2EEF9" w:rsidR="1C719558">
              <w:rPr>
                <w:sz w:val="20"/>
                <w:szCs w:val="20"/>
              </w:rPr>
              <w:t>’</w:t>
            </w:r>
            <w:r w:rsidRPr="5EC2EEF9" w:rsidR="123A8C56">
              <w:rPr>
                <w:sz w:val="20"/>
                <w:szCs w:val="20"/>
              </w:rPr>
              <w:t>}</w:t>
            </w:r>
          </w:p>
          <w:p w:rsidR="0ECAAEA0" w:rsidP="393DEEC3" w:rsidRDefault="0ECAAEA0" w14:paraId="4700F8A2" w14:textId="4CD75741">
            <w:pPr>
              <w:pStyle w:val="Heading2"/>
            </w:pPr>
            <w:r w:rsidR="26BFB1C7">
              <w:rPr/>
              <w:t>{</w:t>
            </w:r>
            <w:r w:rsidR="26BFB1C7">
              <w:rPr/>
              <w:t>studyType</w:t>
            </w:r>
            <w:r w:rsidR="26BFB1C7">
              <w:rPr/>
              <w:t xml:space="preserve">} </w:t>
            </w:r>
            <w:r w:rsidR="4F713C87">
              <w:rPr/>
              <w:t>-</w:t>
            </w:r>
            <w:r w:rsidR="26BFB1C7">
              <w:rPr/>
              <w:t xml:space="preserve"> </w:t>
            </w:r>
            <w:r w:rsidR="5931E7A6">
              <w:rPr/>
              <w:t>{area}</w:t>
            </w:r>
          </w:p>
          <w:p w:rsidR="0ECAAEA0" w:rsidP="393DEEC3" w:rsidRDefault="0ECAAEA0" w14:paraId="14E5DF7B" w14:textId="067C92BA">
            <w:pPr>
              <w:pStyle w:val="Heading2"/>
              <w:rPr>
                <w:rStyle w:val="Emphasis"/>
                <w:sz w:val="28"/>
                <w:szCs w:val="28"/>
              </w:rPr>
            </w:pPr>
            <w:r w:rsidRPr="5EC2EEF9" w:rsidR="5931E7A6">
              <w:rPr>
                <w:rStyle w:val="Emphasis"/>
                <w:sz w:val="28"/>
                <w:szCs w:val="28"/>
              </w:rPr>
              <w:t>{institution}</w:t>
            </w:r>
          </w:p>
          <w:p w:rsidR="7DB06EB0" w:rsidP="393DEEC3" w:rsidRDefault="7DB06EB0" w14:paraId="2BF2F022" w14:textId="0A7F6504">
            <w:pPr>
              <w:pStyle w:val="NoSpacing"/>
              <w:jc w:val="left"/>
            </w:pPr>
            <w:r w:rsidR="7DB06EB0">
              <w:rPr/>
              <w:t>{/}</w:t>
            </w:r>
          </w:p>
        </w:tc>
        <w:tc>
          <w:tcPr>
            <w:tcW w:w="6578" w:type="dxa"/>
            <w:tcMar/>
            <w:vAlign w:val="top"/>
          </w:tcPr>
          <w:p w:rsidR="7DB06EB0" w:rsidP="393DEEC3" w:rsidRDefault="7DB06EB0" w14:paraId="0CC559BE" w14:textId="254A155B">
            <w:pPr>
              <w:pStyle w:val="Heading1"/>
              <w:jc w:val="left"/>
            </w:pPr>
            <w:r w:rsidR="7DB06EB0">
              <w:rPr/>
              <w:t>Certification</w:t>
            </w:r>
            <w:r w:rsidR="3D690008">
              <w:rPr/>
              <w:t>s</w:t>
            </w:r>
          </w:p>
          <w:p w:rsidR="3D690008" w:rsidP="393DEEC3" w:rsidRDefault="3D690008" w14:paraId="7940835F" w14:textId="57458C9E">
            <w:pPr>
              <w:pStyle w:val="Normal"/>
            </w:pPr>
            <w:r w:rsidR="3D690008">
              <w:rPr/>
              <w:t>{#certificates}</w:t>
            </w:r>
          </w:p>
          <w:p w:rsidR="3D690008" w:rsidP="393DEEC3" w:rsidRDefault="3D690008" w14:paraId="64EDC97C" w14:textId="2ECB5A1F">
            <w:pPr>
              <w:pStyle w:val="Heading3"/>
              <w:jc w:val="left"/>
              <w:rPr>
                <w:sz w:val="20"/>
                <w:szCs w:val="20"/>
              </w:rPr>
            </w:pPr>
            <w:r w:rsidRPr="393DEEC3" w:rsidR="3D690008">
              <w:rPr>
                <w:sz w:val="20"/>
                <w:szCs w:val="20"/>
              </w:rPr>
              <w:t>{</w:t>
            </w:r>
            <w:r w:rsidRPr="393DEEC3" w:rsidR="17ECDB9F">
              <w:rPr>
                <w:sz w:val="20"/>
                <w:szCs w:val="20"/>
              </w:rPr>
              <w:t>date</w:t>
            </w:r>
            <w:r w:rsidRPr="393DEEC3" w:rsidR="7C89DDE9">
              <w:rPr>
                <w:sz w:val="20"/>
                <w:szCs w:val="20"/>
              </w:rPr>
              <w:t xml:space="preserve"> | </w:t>
            </w:r>
            <w:r w:rsidRPr="393DEEC3" w:rsidR="6E134EFB">
              <w:rPr>
                <w:sz w:val="20"/>
                <w:szCs w:val="20"/>
              </w:rPr>
              <w:t>formatDate</w:t>
            </w:r>
            <w:r w:rsidRPr="393DEEC3" w:rsidR="0C4C104B">
              <w:rPr>
                <w:sz w:val="20"/>
                <w:szCs w:val="20"/>
              </w:rPr>
              <w:t xml:space="preserve">:’MMM </w:t>
            </w:r>
            <w:r w:rsidRPr="393DEEC3" w:rsidR="0C4C104B">
              <w:rPr>
                <w:sz w:val="20"/>
                <w:szCs w:val="20"/>
              </w:rPr>
              <w:t>yyyy</w:t>
            </w:r>
            <w:r w:rsidRPr="393DEEC3" w:rsidR="0C4C104B">
              <w:rPr>
                <w:sz w:val="20"/>
                <w:szCs w:val="20"/>
              </w:rPr>
              <w:t>'</w:t>
            </w:r>
            <w:r w:rsidRPr="393DEEC3" w:rsidR="3D690008">
              <w:rPr>
                <w:sz w:val="20"/>
                <w:szCs w:val="20"/>
              </w:rPr>
              <w:t>}</w:t>
            </w:r>
          </w:p>
          <w:p w:rsidR="527851CF" w:rsidP="393DEEC3" w:rsidRDefault="527851CF" w14:paraId="3A6E9A94" w14:textId="6D62522B">
            <w:pPr>
              <w:pStyle w:val="Heading2"/>
            </w:pPr>
            <w:r w:rsidR="527851CF">
              <w:rPr/>
              <w:t>{name}</w:t>
            </w:r>
          </w:p>
          <w:p w:rsidR="527851CF" w:rsidP="393DEEC3" w:rsidRDefault="527851CF" w14:paraId="55465767" w14:textId="0B3B181D">
            <w:pPr>
              <w:pStyle w:val="Heading2"/>
              <w:rPr>
                <w:rStyle w:val="Emphasis"/>
                <w:sz w:val="28"/>
                <w:szCs w:val="28"/>
              </w:rPr>
            </w:pPr>
            <w:r w:rsidRPr="393DEEC3" w:rsidR="527851CF">
              <w:rPr>
                <w:rStyle w:val="Emphasis"/>
                <w:sz w:val="28"/>
                <w:szCs w:val="28"/>
              </w:rPr>
              <w:t>{</w:t>
            </w:r>
            <w:r w:rsidRPr="393DEEC3" w:rsidR="527851CF">
              <w:rPr>
                <w:rStyle w:val="Emphasis"/>
                <w:sz w:val="28"/>
                <w:szCs w:val="28"/>
              </w:rPr>
              <w:t>issuer</w:t>
            </w:r>
            <w:r w:rsidRPr="393DEEC3" w:rsidR="527851CF">
              <w:rPr>
                <w:rStyle w:val="Emphasis"/>
                <w:sz w:val="28"/>
                <w:szCs w:val="28"/>
              </w:rPr>
              <w:t>}</w:t>
            </w:r>
          </w:p>
          <w:p w:rsidR="3D690008" w:rsidP="393DEEC3" w:rsidRDefault="3D690008" w14:paraId="76AC8DBA" w14:textId="2CE933AC">
            <w:pPr>
              <w:pStyle w:val="NoSpacing"/>
              <w:jc w:val="left"/>
            </w:pPr>
            <w:r w:rsidR="3D690008">
              <w:rPr/>
              <w:t>{/</w:t>
            </w:r>
            <w:r w:rsidR="3D690008">
              <w:rPr/>
              <w:t>}</w:t>
            </w:r>
          </w:p>
        </w:tc>
      </w:tr>
    </w:tbl>
    <w:p w:rsidR="006354AF" w:rsidP="0080558F" w:rsidRDefault="00A5239D" w14:paraId="2D56CB63" w14:textId="6EC29E9D">
      <w:pPr>
        <w:pStyle w:val="Heading1"/>
      </w:pPr>
      <w:r>
        <w:t xml:space="preserve">Personal </w:t>
      </w:r>
      <w:r w:rsidR="000C2468">
        <w:t>Project</w:t>
      </w:r>
      <w:r w:rsidR="003F1C9D">
        <w:t>s</w:t>
      </w:r>
    </w:p>
    <w:tbl>
      <w:tblPr>
        <w:tblStyle w:val="TableGrid"/>
        <w:tblpPr w:leftFromText="180" w:rightFromText="180" w:vertAnchor="text" w:horzAnchor="margin" w:tblpY="32"/>
        <w:tblW w:w="11684" w:type="dxa"/>
        <w:tblLook w:val="04A0" w:firstRow="1" w:lastRow="0" w:firstColumn="1" w:lastColumn="0" w:noHBand="0" w:noVBand="1"/>
      </w:tblPr>
      <w:tblGrid>
        <w:gridCol w:w="5978"/>
        <w:gridCol w:w="5706"/>
      </w:tblGrid>
      <w:tr w:rsidRPr="003B00A5" w:rsidR="007B66CA" w:rsidTr="5EC2EEF9" w14:paraId="717088E0" w14:textId="77777777">
        <w:trPr>
          <w:trHeight w:val="1152"/>
        </w:trPr>
        <w:tc>
          <w:tcPr>
            <w:tcW w:w="5978" w:type="dxa"/>
            <w:tcMar/>
          </w:tcPr>
          <w:p w:rsidRPr="003B00A5" w:rsidR="007B66CA" w:rsidP="393DEEC3" w:rsidRDefault="3658972E" w14:paraId="2E3BF12E" w14:textId="549ED53C">
            <w:pPr>
              <w:pStyle w:val="ListBullet"/>
              <w:numPr>
                <w:ilvl w:val="0"/>
                <w:numId w:val="0"/>
              </w:numPr>
              <w:ind w:left="0"/>
              <w:rPr>
                <w:color w:val="595959" w:themeColor="text1" w:themeTint="A6" w:themeShade="FF"/>
                <w:sz w:val="22"/>
                <w:szCs w:val="22"/>
              </w:rPr>
            </w:pPr>
            <w:r w:rsidR="1FED9EE2">
              <w:rPr/>
              <w:t>{#projects</w:t>
            </w:r>
            <w:r w:rsidR="3C360AD1">
              <w:rPr/>
              <w:t xml:space="preserve"> </w:t>
            </w:r>
            <w:r w:rsidR="29A9483D">
              <w:rPr/>
              <w:t xml:space="preserve">| </w:t>
            </w:r>
            <w:r w:rsidR="29A9483D">
              <w:rPr/>
              <w:t>half</w:t>
            </w:r>
            <w:r w:rsidR="1FED9EE2">
              <w:rPr/>
              <w:t>}</w:t>
            </w:r>
          </w:p>
          <w:p w:rsidRPr="003B00A5" w:rsidR="007B66CA" w:rsidP="5EC2EEF9" w:rsidRDefault="3658972E" w14:paraId="09B336F6" w14:textId="26841384">
            <w:pPr>
              <w:pStyle w:val="ListBullet"/>
              <w:rPr>
                <w:color w:val="000000" w:themeColor="text1" w:themeTint="FF" w:themeShade="FF"/>
                <w:sz w:val="22"/>
                <w:szCs w:val="22"/>
              </w:rPr>
            </w:pPr>
            <w:r w:rsidR="1D695E2C">
              <w:rPr/>
              <w:t>{name}</w:t>
            </w:r>
          </w:p>
          <w:p w:rsidRPr="003B00A5" w:rsidR="007B66CA" w:rsidP="5EC2EEF9" w:rsidRDefault="3658972E" w14:paraId="09A28A54" w14:textId="6D2CE602">
            <w:pPr>
              <w:pStyle w:val="ListBullet"/>
              <w:ind w:left="360" w:firstLine="0"/>
              <w:rPr/>
            </w:pPr>
            <w:r w:rsidR="1D695E2C">
              <w:rPr/>
              <w:t>{description}</w:t>
            </w:r>
          </w:p>
          <w:p w:rsidRPr="003B00A5" w:rsidR="007B66CA" w:rsidP="393DEEC3" w:rsidRDefault="3658972E" w14:paraId="426CDC2A" w14:textId="6EBD5140">
            <w:pPr>
              <w:pStyle w:val="ListBullet"/>
              <w:numPr>
                <w:ilvl w:val="0"/>
                <w:numId w:val="0"/>
              </w:numPr>
              <w:spacing w:after="280"/>
              <w:ind w:left="0"/>
            </w:pPr>
            <w:r w:rsidR="2D0D12FF">
              <w:rPr/>
              <w:t>{</w:t>
            </w:r>
            <w:r w:rsidR="2D0D12FF">
              <w:rPr/>
              <w:t>/}</w:t>
            </w:r>
          </w:p>
        </w:tc>
        <w:tc>
          <w:tcPr>
            <w:tcW w:w="5706" w:type="dxa"/>
            <w:tcMar/>
          </w:tcPr>
          <w:p w:rsidRPr="003B00A5" w:rsidR="007B66CA" w:rsidP="393DEEC3" w:rsidRDefault="3658972E" w14:paraId="49C51387" w14:textId="1C6D4CB4">
            <w:pPr>
              <w:pStyle w:val="ListBullet"/>
              <w:numPr>
                <w:ilvl w:val="0"/>
                <w:numId w:val="0"/>
              </w:numPr>
              <w:spacing w:after="280"/>
              <w:ind w:left="0"/>
            </w:pPr>
            <w:r w:rsidR="2D0D12FF">
              <w:rPr/>
              <w:t xml:space="preserve">{#projects </w:t>
            </w:r>
            <w:r w:rsidR="2270F053">
              <w:rPr/>
              <w:t xml:space="preserve">| </w:t>
            </w:r>
            <w:r w:rsidR="2270F053">
              <w:rPr/>
              <w:t>rest</w:t>
            </w:r>
            <w:r w:rsidR="2D0D12FF">
              <w:rPr/>
              <w:t>}</w:t>
            </w:r>
          </w:p>
          <w:p w:rsidRPr="003B00A5" w:rsidR="007B66CA" w:rsidP="393DEEC3" w:rsidRDefault="3658972E" w14:paraId="413D2C09" w14:textId="1089DCDE">
            <w:pPr>
              <w:pStyle w:val="ListBullet"/>
              <w:spacing w:after="280"/>
              <w:rPr/>
            </w:pPr>
            <w:r w:rsidR="21FF7D0E">
              <w:rPr/>
              <w:t>{name}</w:t>
            </w:r>
          </w:p>
          <w:p w:rsidRPr="003B00A5" w:rsidR="007B66CA" w:rsidP="5EC2EEF9" w:rsidRDefault="3658972E" w14:paraId="14834436" w14:textId="3EB378A3">
            <w:pPr>
              <w:pStyle w:val="ListBullet"/>
              <w:spacing w:after="280"/>
              <w:ind w:left="360" w:firstLine="0"/>
              <w:rPr/>
            </w:pPr>
            <w:r w:rsidR="21FF7D0E">
              <w:rPr/>
              <w:t>{description}</w:t>
            </w:r>
          </w:p>
          <w:p w:rsidRPr="003B00A5" w:rsidR="007B66CA" w:rsidP="393DEEC3" w:rsidRDefault="3658972E" w14:paraId="65470AA7" w14:textId="4C388352">
            <w:pPr>
              <w:pStyle w:val="ListBullet"/>
              <w:numPr>
                <w:ilvl w:val="0"/>
                <w:numId w:val="0"/>
              </w:numPr>
              <w:spacing w:after="280"/>
              <w:ind w:left="0"/>
            </w:pPr>
            <w:r w:rsidR="618F4676">
              <w:rPr/>
              <w:t>{</w:t>
            </w:r>
            <w:r w:rsidR="618F4676">
              <w:rPr/>
              <w:t>/}</w:t>
            </w:r>
          </w:p>
        </w:tc>
      </w:tr>
    </w:tbl>
    <w:p w:rsidR="393DEEC3" w:rsidRDefault="393DEEC3" w14:paraId="3794A4AE" w14:textId="7D8DB623"/>
    <w:p w:rsidRPr="00104AF6" w:rsidR="00A03167" w:rsidP="003949EB" w:rsidRDefault="00A03167" w14:paraId="3DBF8D3D" w14:textId="7D3051DD">
      <w:pPr>
        <w:tabs>
          <w:tab w:val="left" w:pos="8740"/>
        </w:tabs>
      </w:pPr>
    </w:p>
    <w:sectPr w:rsidRPr="00104AF6" w:rsidR="00A03167" w:rsidSect="00D779E2">
      <w:footerReference w:type="default" r:id="rId12"/>
      <w:footerReference w:type="first" r:id="rId14"/>
      <w:pgSz w:w="12240" w:h="15840" w:orient="portrait"/>
      <w:pgMar w:top="288" w:right="360" w:bottom="144" w:left="36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sdt>
      <w:sdtPr>
        <w:id w:val="-17870255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 w:rsidR="00C972CA" w:rsidRDefault="00C972CA" w14:paraId="3AC68241" w14:textId="7777777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sdtContent>
    </w:sdt>
  </w:endnote>
  <w:endnote w:type="continuationSeparator" w:id="0">
    <w:p w:rsidR="00C972CA" w:rsidRDefault="00C972CA" w14:paraId="7D7C4D5B" w14:textId="77777777">
      <w:pPr>
        <w:spacing w:after="0"/>
      </w:pPr>
      <w:r>
        <w:continuationSeparator/>
      </w:r>
    </w:p>
  </w:endnote>
  <w:endnote w:type="continuationNotice" w:id="1">
    <w:p w:rsidR="00C972CA" w:rsidRDefault="00C972CA" w14:paraId="23036F25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AF2B3B7" w:rsidTr="1AF2B3B7" w14:paraId="64566EB4" w14:textId="77777777">
      <w:tc>
        <w:tcPr>
          <w:tcW w:w="3840" w:type="dxa"/>
        </w:tcPr>
        <w:p w:rsidR="1AF2B3B7" w:rsidP="1AF2B3B7" w:rsidRDefault="1AF2B3B7" w14:paraId="2F2F4A18" w14:textId="50560636">
          <w:pPr>
            <w:pStyle w:val="Header"/>
            <w:ind w:left="-115"/>
          </w:pPr>
        </w:p>
      </w:tc>
      <w:tc>
        <w:tcPr>
          <w:tcW w:w="3840" w:type="dxa"/>
        </w:tcPr>
        <w:p w:rsidR="1AF2B3B7" w:rsidP="1AF2B3B7" w:rsidRDefault="1AF2B3B7" w14:paraId="3D52A85C" w14:textId="0F0D43E3">
          <w:pPr>
            <w:pStyle w:val="Header"/>
            <w:jc w:val="center"/>
          </w:pPr>
        </w:p>
      </w:tc>
      <w:tc>
        <w:tcPr>
          <w:tcW w:w="3840" w:type="dxa"/>
        </w:tcPr>
        <w:p w:rsidR="1AF2B3B7" w:rsidP="1AF2B3B7" w:rsidRDefault="1AF2B3B7" w14:paraId="61A05FBD" w14:textId="11743E82">
          <w:pPr>
            <w:pStyle w:val="Header"/>
            <w:ind w:right="-115"/>
            <w:jc w:val="right"/>
          </w:pPr>
        </w:p>
      </w:tc>
    </w:tr>
  </w:tbl>
  <w:p w:rsidR="006811C3" w:rsidRDefault="006811C3" w14:paraId="3D5EF3BA" w14:textId="72900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F390754" w:rsidTr="2F390754" w14:paraId="0E6644E1" w14:textId="77777777">
      <w:tc>
        <w:tcPr>
          <w:tcW w:w="3840" w:type="dxa"/>
        </w:tcPr>
        <w:p w:rsidR="2F390754" w:rsidP="2F390754" w:rsidRDefault="2F390754" w14:paraId="2B6E5098" w14:textId="09E71B5A">
          <w:pPr>
            <w:pStyle w:val="Header"/>
            <w:ind w:left="-115"/>
          </w:pPr>
        </w:p>
      </w:tc>
      <w:tc>
        <w:tcPr>
          <w:tcW w:w="3840" w:type="dxa"/>
        </w:tcPr>
        <w:p w:rsidR="2F390754" w:rsidP="2F390754" w:rsidRDefault="2F390754" w14:paraId="5D761C6A" w14:textId="3E2A4806">
          <w:pPr>
            <w:pStyle w:val="Header"/>
            <w:jc w:val="center"/>
          </w:pPr>
        </w:p>
      </w:tc>
      <w:tc>
        <w:tcPr>
          <w:tcW w:w="3840" w:type="dxa"/>
        </w:tcPr>
        <w:p w:rsidR="2F390754" w:rsidP="2F390754" w:rsidRDefault="2F390754" w14:paraId="57634149" w14:textId="50BC4A95">
          <w:pPr>
            <w:pStyle w:val="Header"/>
            <w:ind w:right="-115"/>
            <w:jc w:val="right"/>
          </w:pPr>
        </w:p>
      </w:tc>
    </w:tr>
  </w:tbl>
  <w:p w:rsidR="2F390754" w:rsidP="2F390754" w:rsidRDefault="2F390754" w14:paraId="62872A8D" w14:textId="24513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2CA" w:rsidRDefault="00C972CA" w14:paraId="000FAFB9" w14:textId="77777777">
      <w:pPr>
        <w:spacing w:after="0"/>
      </w:pPr>
      <w:r>
        <w:separator/>
      </w:r>
    </w:p>
  </w:footnote>
  <w:footnote w:type="continuationSeparator" w:id="0">
    <w:p w:rsidR="00C972CA" w:rsidRDefault="00C972CA" w14:paraId="29143D40" w14:textId="77777777">
      <w:pPr>
        <w:spacing w:after="0"/>
      </w:pPr>
      <w:r>
        <w:continuationSeparator/>
      </w:r>
    </w:p>
  </w:footnote>
  <w:footnote w:type="continuationNotice" w:id="1">
    <w:p w:rsidR="00C972CA" w:rsidRDefault="00C972CA" w14:paraId="7AD082B3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1cf8f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D7D6D850"/>
    <w:lvl w:ilvl="0">
      <w:start w:val="1"/>
      <w:numFmt w:val="bullet"/>
      <w:pStyle w:val="ListBullet"/>
      <w:lvlText w:val="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1D57FC3"/>
    <w:multiLevelType w:val="hybridMultilevel"/>
    <w:tmpl w:val="72BACAB4"/>
    <w:lvl w:ilvl="0" w:tplc="26387B38">
      <w:start w:val="1"/>
      <w:numFmt w:val="bullet"/>
      <w:lvlText w:val=""/>
      <w:lvlJc w:val="left"/>
      <w:pPr>
        <w:ind w:left="360" w:hanging="360"/>
      </w:pPr>
      <w:rPr>
        <w:rFonts w:hint="default" w:ascii="Symbol" w:hAnsi="Symbol"/>
        <w:color w:val="47957E" w:themeColor="accent1"/>
        <w:sz w:val="24"/>
      </w:rPr>
    </w:lvl>
    <w:lvl w:ilvl="1" w:tplc="ABE4BFB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7957E" w:themeColor="accent1"/>
      </w:rPr>
    </w:lvl>
    <w:lvl w:ilvl="2" w:tplc="550E64D6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7957E" w:themeColor="accent1"/>
      </w:rPr>
    </w:lvl>
    <w:lvl w:ilvl="3" w:tplc="CB1A52C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plc="1E26171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plc="A1DE6E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plc="C2083DD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plc="0FE416D8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plc="D2940F8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0" w15:restartNumberingAfterBreak="0">
    <w:nsid w:val="059C6175"/>
    <w:multiLevelType w:val="multilevel"/>
    <w:tmpl w:val="72BACAB4"/>
    <w:lvl w:ilvl="0">
      <w:start w:val="1"/>
      <w:numFmt w:val="bullet"/>
      <w:lvlText w:val=""/>
      <w:lvlJc w:val="left"/>
      <w:pPr>
        <w:ind w:left="360" w:hanging="360"/>
      </w:pPr>
      <w:rPr>
        <w:rFonts w:hint="default" w:ascii="Symbol" w:hAnsi="Symbol"/>
        <w:color w:val="47957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7957E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7957E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060238B1"/>
    <w:multiLevelType w:val="hybridMultilevel"/>
    <w:tmpl w:val="FFFFFFFF"/>
    <w:lvl w:ilvl="0" w:tplc="5AA4E1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528C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887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D4C7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CC5C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FA3A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D0FC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96ED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4A23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CA77A9"/>
    <w:multiLevelType w:val="hybridMultilevel"/>
    <w:tmpl w:val="FFFFFFFF"/>
    <w:lvl w:ilvl="0" w:tplc="E0E41C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76E9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1001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32FF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4675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AA8B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60E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A2A7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3650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0B07BF"/>
    <w:multiLevelType w:val="hybridMultilevel"/>
    <w:tmpl w:val="A91AFE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CD00342"/>
    <w:multiLevelType w:val="hybridMultilevel"/>
    <w:tmpl w:val="59384F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734372E"/>
    <w:multiLevelType w:val="multilevel"/>
    <w:tmpl w:val="34AAC796"/>
    <w:lvl w:ilvl="0">
      <w:start w:val="1"/>
      <w:numFmt w:val="bullet"/>
      <w:lvlText w:val=""/>
      <w:lvlJc w:val="left"/>
      <w:pPr>
        <w:ind w:left="360" w:hanging="360"/>
      </w:pPr>
      <w:rPr>
        <w:rFonts w:hint="default" w:ascii="Symbol" w:hAnsi="Symbol"/>
        <w:color w:val="47957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7957E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7957E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6" w15:restartNumberingAfterBreak="0">
    <w:nsid w:val="38543FF6"/>
    <w:multiLevelType w:val="multilevel"/>
    <w:tmpl w:val="59D84F44"/>
    <w:lvl w:ilvl="0">
      <w:start w:val="1"/>
      <w:numFmt w:val="bullet"/>
      <w:lvlText w:val=""/>
      <w:lvlJc w:val="left"/>
      <w:pPr>
        <w:ind w:left="360" w:hanging="360"/>
      </w:pPr>
      <w:rPr>
        <w:rFonts w:hint="default" w:ascii="Symbol" w:hAnsi="Symbol"/>
        <w:color w:val="47957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7957E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7957E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7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47957E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446C74"/>
    <w:multiLevelType w:val="multilevel"/>
    <w:tmpl w:val="E1422A60"/>
    <w:lvl w:ilvl="0">
      <w:start w:val="1"/>
      <w:numFmt w:val="bullet"/>
      <w:lvlText w:val=""/>
      <w:lvlJc w:val="left"/>
      <w:pPr>
        <w:ind w:left="360" w:hanging="360"/>
      </w:pPr>
      <w:rPr>
        <w:rFonts w:hint="default" w:ascii="Symbol" w:hAnsi="Symbol"/>
        <w:color w:val="47957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7957E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7957E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9" w15:restartNumberingAfterBreak="0">
    <w:nsid w:val="58656AC9"/>
    <w:multiLevelType w:val="hybridMultilevel"/>
    <w:tmpl w:val="F8B6E528"/>
    <w:lvl w:ilvl="0" w:tplc="263ADBC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4E07749"/>
    <w:multiLevelType w:val="hybridMultilevel"/>
    <w:tmpl w:val="ED709AFE"/>
    <w:lvl w:ilvl="0" w:tplc="263ADBC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21"/>
  </w:num>
  <w:num w:numId="1" w16cid:durableId="939263691">
    <w:abstractNumId w:val="12"/>
  </w:num>
  <w:num w:numId="2" w16cid:durableId="1493443958">
    <w:abstractNumId w:val="11"/>
  </w:num>
  <w:num w:numId="3" w16cid:durableId="1671759588">
    <w:abstractNumId w:val="16"/>
  </w:num>
  <w:num w:numId="4" w16cid:durableId="441338923">
    <w:abstractNumId w:val="7"/>
  </w:num>
  <w:num w:numId="5" w16cid:durableId="1167015912">
    <w:abstractNumId w:val="6"/>
  </w:num>
  <w:num w:numId="6" w16cid:durableId="2873240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78931402">
    <w:abstractNumId w:val="8"/>
  </w:num>
  <w:num w:numId="8" w16cid:durableId="362438212">
    <w:abstractNumId w:val="17"/>
  </w:num>
  <w:num w:numId="9" w16cid:durableId="657809790">
    <w:abstractNumId w:val="5"/>
  </w:num>
  <w:num w:numId="10" w16cid:durableId="1297638027">
    <w:abstractNumId w:val="4"/>
  </w:num>
  <w:num w:numId="11" w16cid:durableId="1528448696">
    <w:abstractNumId w:val="3"/>
  </w:num>
  <w:num w:numId="12" w16cid:durableId="1661539231">
    <w:abstractNumId w:val="2"/>
  </w:num>
  <w:num w:numId="13" w16cid:durableId="1638795655">
    <w:abstractNumId w:val="1"/>
  </w:num>
  <w:num w:numId="14" w16cid:durableId="815225160">
    <w:abstractNumId w:val="0"/>
  </w:num>
  <w:num w:numId="15" w16cid:durableId="801382308">
    <w:abstractNumId w:val="13"/>
  </w:num>
  <w:num w:numId="16" w16cid:durableId="125583297">
    <w:abstractNumId w:val="14"/>
  </w:num>
  <w:num w:numId="17" w16cid:durableId="370228904">
    <w:abstractNumId w:val="20"/>
  </w:num>
  <w:num w:numId="18" w16cid:durableId="1439258774">
    <w:abstractNumId w:val="19"/>
  </w:num>
  <w:num w:numId="19" w16cid:durableId="1779180909">
    <w:abstractNumId w:val="9"/>
  </w:num>
  <w:num w:numId="20" w16cid:durableId="181748323">
    <w:abstractNumId w:val="15"/>
  </w:num>
  <w:num w:numId="21" w16cid:durableId="569004762">
    <w:abstractNumId w:val="18"/>
  </w:num>
  <w:num w:numId="22" w16cid:durableId="687026567">
    <w:abstractNumId w:val="10"/>
  </w:num>
  <w:num w:numId="23" w16cid:durableId="1681004745">
    <w:abstractNumId w:val="16"/>
  </w:num>
  <w:num w:numId="24" w16cid:durableId="1909880420">
    <w:abstractNumId w:val="16"/>
  </w:num>
  <w:num w:numId="25" w16cid:durableId="1421831630">
    <w:abstractNumId w:val="16"/>
  </w:num>
  <w:num w:numId="26" w16cid:durableId="690649957">
    <w:abstractNumId w:val="16"/>
  </w:num>
  <w:num w:numId="27" w16cid:durableId="637996900">
    <w:abstractNumId w:val="16"/>
  </w:num>
  <w:num w:numId="28" w16cid:durableId="993215278">
    <w:abstractNumId w:val="16"/>
  </w:num>
  <w:num w:numId="29" w16cid:durableId="1317420462">
    <w:abstractNumId w:val="16"/>
  </w:num>
  <w:num w:numId="30" w16cid:durableId="5478359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ttachedTemplate r:id="rId1"/>
  <w:trackRevisions w:val="false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73"/>
    <w:rsid w:val="000011BA"/>
    <w:rsid w:val="000021E6"/>
    <w:rsid w:val="00007088"/>
    <w:rsid w:val="00010035"/>
    <w:rsid w:val="0001100F"/>
    <w:rsid w:val="00011CEA"/>
    <w:rsid w:val="00013227"/>
    <w:rsid w:val="00013F2E"/>
    <w:rsid w:val="000161BD"/>
    <w:rsid w:val="00016FD0"/>
    <w:rsid w:val="00022E51"/>
    <w:rsid w:val="00025E77"/>
    <w:rsid w:val="0002655C"/>
    <w:rsid w:val="000268EC"/>
    <w:rsid w:val="00026C61"/>
    <w:rsid w:val="00027312"/>
    <w:rsid w:val="00027CE9"/>
    <w:rsid w:val="00031338"/>
    <w:rsid w:val="00032BCA"/>
    <w:rsid w:val="00042C04"/>
    <w:rsid w:val="00044230"/>
    <w:rsid w:val="0004794A"/>
    <w:rsid w:val="00052696"/>
    <w:rsid w:val="00052C9A"/>
    <w:rsid w:val="00053196"/>
    <w:rsid w:val="000535D8"/>
    <w:rsid w:val="000570E0"/>
    <w:rsid w:val="00057B4B"/>
    <w:rsid w:val="00057D61"/>
    <w:rsid w:val="000601A9"/>
    <w:rsid w:val="000606CF"/>
    <w:rsid w:val="000610F8"/>
    <w:rsid w:val="00061C6B"/>
    <w:rsid w:val="00062FAF"/>
    <w:rsid w:val="0006332F"/>
    <w:rsid w:val="000645F2"/>
    <w:rsid w:val="000714E8"/>
    <w:rsid w:val="00071F26"/>
    <w:rsid w:val="00073878"/>
    <w:rsid w:val="00073DDF"/>
    <w:rsid w:val="00075B45"/>
    <w:rsid w:val="00081CF0"/>
    <w:rsid w:val="00082214"/>
    <w:rsid w:val="00082F03"/>
    <w:rsid w:val="000835A0"/>
    <w:rsid w:val="00083804"/>
    <w:rsid w:val="00087753"/>
    <w:rsid w:val="000878CB"/>
    <w:rsid w:val="00090D18"/>
    <w:rsid w:val="000934A2"/>
    <w:rsid w:val="00094EDA"/>
    <w:rsid w:val="000955F9"/>
    <w:rsid w:val="000A1CF0"/>
    <w:rsid w:val="000A6ACD"/>
    <w:rsid w:val="000B2E72"/>
    <w:rsid w:val="000B6E29"/>
    <w:rsid w:val="000C10D7"/>
    <w:rsid w:val="000C2468"/>
    <w:rsid w:val="000C25DA"/>
    <w:rsid w:val="000C3BF8"/>
    <w:rsid w:val="000C3DF4"/>
    <w:rsid w:val="000C4932"/>
    <w:rsid w:val="000C7B27"/>
    <w:rsid w:val="000D1AF8"/>
    <w:rsid w:val="000D20A0"/>
    <w:rsid w:val="000D5B91"/>
    <w:rsid w:val="000D7E08"/>
    <w:rsid w:val="000E3630"/>
    <w:rsid w:val="000E57E0"/>
    <w:rsid w:val="000E5FE9"/>
    <w:rsid w:val="000F18E0"/>
    <w:rsid w:val="000F1EA3"/>
    <w:rsid w:val="000F27E6"/>
    <w:rsid w:val="000F49CA"/>
    <w:rsid w:val="000F4D78"/>
    <w:rsid w:val="000F5FE0"/>
    <w:rsid w:val="000F6467"/>
    <w:rsid w:val="000F7A03"/>
    <w:rsid w:val="00102954"/>
    <w:rsid w:val="001029DB"/>
    <w:rsid w:val="00103E6B"/>
    <w:rsid w:val="00104AF6"/>
    <w:rsid w:val="00105F35"/>
    <w:rsid w:val="001146E4"/>
    <w:rsid w:val="00117595"/>
    <w:rsid w:val="00117B2B"/>
    <w:rsid w:val="001203A2"/>
    <w:rsid w:val="00121CAA"/>
    <w:rsid w:val="001239A6"/>
    <w:rsid w:val="00132443"/>
    <w:rsid w:val="00132CAD"/>
    <w:rsid w:val="00133A56"/>
    <w:rsid w:val="00133FEB"/>
    <w:rsid w:val="00134B96"/>
    <w:rsid w:val="00135A3F"/>
    <w:rsid w:val="001377F7"/>
    <w:rsid w:val="001405CC"/>
    <w:rsid w:val="00141099"/>
    <w:rsid w:val="00141601"/>
    <w:rsid w:val="0014176C"/>
    <w:rsid w:val="0014185C"/>
    <w:rsid w:val="00141B59"/>
    <w:rsid w:val="0014329D"/>
    <w:rsid w:val="00144ED1"/>
    <w:rsid w:val="001462A2"/>
    <w:rsid w:val="001569D7"/>
    <w:rsid w:val="001574A1"/>
    <w:rsid w:val="00157EEB"/>
    <w:rsid w:val="001634A2"/>
    <w:rsid w:val="00166693"/>
    <w:rsid w:val="001705A5"/>
    <w:rsid w:val="00170AA2"/>
    <w:rsid w:val="00171270"/>
    <w:rsid w:val="0017142B"/>
    <w:rsid w:val="00172009"/>
    <w:rsid w:val="00176B45"/>
    <w:rsid w:val="00177552"/>
    <w:rsid w:val="00182047"/>
    <w:rsid w:val="00184272"/>
    <w:rsid w:val="0018467B"/>
    <w:rsid w:val="00184F61"/>
    <w:rsid w:val="0018739F"/>
    <w:rsid w:val="001904B3"/>
    <w:rsid w:val="00190741"/>
    <w:rsid w:val="0019474B"/>
    <w:rsid w:val="00194DF6"/>
    <w:rsid w:val="001951B6"/>
    <w:rsid w:val="0019575F"/>
    <w:rsid w:val="00197F2F"/>
    <w:rsid w:val="00197F42"/>
    <w:rsid w:val="001A5D3A"/>
    <w:rsid w:val="001A7CEB"/>
    <w:rsid w:val="001B0955"/>
    <w:rsid w:val="001B1D18"/>
    <w:rsid w:val="001B66D0"/>
    <w:rsid w:val="001B7E37"/>
    <w:rsid w:val="001C00FB"/>
    <w:rsid w:val="001C13CE"/>
    <w:rsid w:val="001C1FE7"/>
    <w:rsid w:val="001C3FB6"/>
    <w:rsid w:val="001C73A3"/>
    <w:rsid w:val="001D1E6B"/>
    <w:rsid w:val="001E2A8F"/>
    <w:rsid w:val="001E3091"/>
    <w:rsid w:val="001E5341"/>
    <w:rsid w:val="001E6281"/>
    <w:rsid w:val="001F5196"/>
    <w:rsid w:val="001F6404"/>
    <w:rsid w:val="001F6D87"/>
    <w:rsid w:val="001F734D"/>
    <w:rsid w:val="001F7E9D"/>
    <w:rsid w:val="0020060A"/>
    <w:rsid w:val="00205A65"/>
    <w:rsid w:val="00211272"/>
    <w:rsid w:val="0021146A"/>
    <w:rsid w:val="002128C5"/>
    <w:rsid w:val="0021584D"/>
    <w:rsid w:val="00215BAC"/>
    <w:rsid w:val="002203E7"/>
    <w:rsid w:val="00220F7E"/>
    <w:rsid w:val="00223318"/>
    <w:rsid w:val="002269FA"/>
    <w:rsid w:val="00227784"/>
    <w:rsid w:val="0023030E"/>
    <w:rsid w:val="00230B4A"/>
    <w:rsid w:val="00232CCC"/>
    <w:rsid w:val="0023705D"/>
    <w:rsid w:val="00240141"/>
    <w:rsid w:val="002430AC"/>
    <w:rsid w:val="0024574C"/>
    <w:rsid w:val="00250A31"/>
    <w:rsid w:val="0025116B"/>
    <w:rsid w:val="00251C13"/>
    <w:rsid w:val="0025211F"/>
    <w:rsid w:val="0025466C"/>
    <w:rsid w:val="00257500"/>
    <w:rsid w:val="002621AD"/>
    <w:rsid w:val="0026301D"/>
    <w:rsid w:val="00263DE6"/>
    <w:rsid w:val="002713DC"/>
    <w:rsid w:val="002716EA"/>
    <w:rsid w:val="00271FA9"/>
    <w:rsid w:val="0027393C"/>
    <w:rsid w:val="00281DBB"/>
    <w:rsid w:val="0028214E"/>
    <w:rsid w:val="00286068"/>
    <w:rsid w:val="002874C4"/>
    <w:rsid w:val="00291D01"/>
    <w:rsid w:val="002922D0"/>
    <w:rsid w:val="002924ED"/>
    <w:rsid w:val="00294898"/>
    <w:rsid w:val="00294F34"/>
    <w:rsid w:val="002A25AD"/>
    <w:rsid w:val="002A6CD0"/>
    <w:rsid w:val="002B29F6"/>
    <w:rsid w:val="002B2A4C"/>
    <w:rsid w:val="002C2281"/>
    <w:rsid w:val="002C5C17"/>
    <w:rsid w:val="002D0881"/>
    <w:rsid w:val="002D2372"/>
    <w:rsid w:val="002D33E2"/>
    <w:rsid w:val="002D44ED"/>
    <w:rsid w:val="002E0F50"/>
    <w:rsid w:val="002E239E"/>
    <w:rsid w:val="002E39B2"/>
    <w:rsid w:val="002E5275"/>
    <w:rsid w:val="002E527C"/>
    <w:rsid w:val="002E6211"/>
    <w:rsid w:val="002E786C"/>
    <w:rsid w:val="002F1959"/>
    <w:rsid w:val="002F35A1"/>
    <w:rsid w:val="003001B7"/>
    <w:rsid w:val="00302B3C"/>
    <w:rsid w:val="003040C7"/>
    <w:rsid w:val="0030570B"/>
    <w:rsid w:val="00305830"/>
    <w:rsid w:val="003059F5"/>
    <w:rsid w:val="003060D2"/>
    <w:rsid w:val="0031023F"/>
    <w:rsid w:val="00312442"/>
    <w:rsid w:val="00314506"/>
    <w:rsid w:val="0031758D"/>
    <w:rsid w:val="003203AD"/>
    <w:rsid w:val="00322255"/>
    <w:rsid w:val="003235D3"/>
    <w:rsid w:val="0032448C"/>
    <w:rsid w:val="0032702F"/>
    <w:rsid w:val="00334352"/>
    <w:rsid w:val="00336673"/>
    <w:rsid w:val="00337492"/>
    <w:rsid w:val="00337A5C"/>
    <w:rsid w:val="00340B03"/>
    <w:rsid w:val="00340E6F"/>
    <w:rsid w:val="00347F08"/>
    <w:rsid w:val="003509B7"/>
    <w:rsid w:val="00351DFD"/>
    <w:rsid w:val="00352C4F"/>
    <w:rsid w:val="00361DDC"/>
    <w:rsid w:val="00366BD9"/>
    <w:rsid w:val="00372410"/>
    <w:rsid w:val="003760AF"/>
    <w:rsid w:val="0037681B"/>
    <w:rsid w:val="00377252"/>
    <w:rsid w:val="0038026A"/>
    <w:rsid w:val="00380A9C"/>
    <w:rsid w:val="00380AE7"/>
    <w:rsid w:val="00381EB6"/>
    <w:rsid w:val="00382003"/>
    <w:rsid w:val="0038367B"/>
    <w:rsid w:val="00385CCB"/>
    <w:rsid w:val="00387517"/>
    <w:rsid w:val="003949EB"/>
    <w:rsid w:val="003A0396"/>
    <w:rsid w:val="003A0AD1"/>
    <w:rsid w:val="003A3B21"/>
    <w:rsid w:val="003A6584"/>
    <w:rsid w:val="003A665D"/>
    <w:rsid w:val="003A6932"/>
    <w:rsid w:val="003A6943"/>
    <w:rsid w:val="003B00A5"/>
    <w:rsid w:val="003B51BB"/>
    <w:rsid w:val="003B5A4D"/>
    <w:rsid w:val="003C0721"/>
    <w:rsid w:val="003C1A05"/>
    <w:rsid w:val="003C4BA6"/>
    <w:rsid w:val="003C7B11"/>
    <w:rsid w:val="003D1DDA"/>
    <w:rsid w:val="003D3F2A"/>
    <w:rsid w:val="003D4FEB"/>
    <w:rsid w:val="003E02A8"/>
    <w:rsid w:val="003E0B5D"/>
    <w:rsid w:val="003E5850"/>
    <w:rsid w:val="003F1C9D"/>
    <w:rsid w:val="003F51F7"/>
    <w:rsid w:val="004003DC"/>
    <w:rsid w:val="00401E96"/>
    <w:rsid w:val="00402ED4"/>
    <w:rsid w:val="004030FD"/>
    <w:rsid w:val="0040602A"/>
    <w:rsid w:val="00410BA2"/>
    <w:rsid w:val="00411315"/>
    <w:rsid w:val="00411AD7"/>
    <w:rsid w:val="00414510"/>
    <w:rsid w:val="00420725"/>
    <w:rsid w:val="00422705"/>
    <w:rsid w:val="004238EA"/>
    <w:rsid w:val="004252B3"/>
    <w:rsid w:val="004254E7"/>
    <w:rsid w:val="004335CF"/>
    <w:rsid w:val="00434074"/>
    <w:rsid w:val="00434B02"/>
    <w:rsid w:val="00441982"/>
    <w:rsid w:val="004434D2"/>
    <w:rsid w:val="00443F78"/>
    <w:rsid w:val="00447B09"/>
    <w:rsid w:val="004540AC"/>
    <w:rsid w:val="00455B25"/>
    <w:rsid w:val="004570C3"/>
    <w:rsid w:val="0045750E"/>
    <w:rsid w:val="00461583"/>
    <w:rsid w:val="00463C3B"/>
    <w:rsid w:val="00467379"/>
    <w:rsid w:val="0047152F"/>
    <w:rsid w:val="004775CC"/>
    <w:rsid w:val="00477F76"/>
    <w:rsid w:val="004813B5"/>
    <w:rsid w:val="00483AF2"/>
    <w:rsid w:val="0048609C"/>
    <w:rsid w:val="004937AE"/>
    <w:rsid w:val="004A2844"/>
    <w:rsid w:val="004A3092"/>
    <w:rsid w:val="004A5DF2"/>
    <w:rsid w:val="004A6276"/>
    <w:rsid w:val="004A7BF8"/>
    <w:rsid w:val="004B1D63"/>
    <w:rsid w:val="004B2EC6"/>
    <w:rsid w:val="004B496C"/>
    <w:rsid w:val="004B6F92"/>
    <w:rsid w:val="004C2EA6"/>
    <w:rsid w:val="004C553E"/>
    <w:rsid w:val="004C6D15"/>
    <w:rsid w:val="004C7797"/>
    <w:rsid w:val="004C7A74"/>
    <w:rsid w:val="004D0E57"/>
    <w:rsid w:val="004D1809"/>
    <w:rsid w:val="004D3849"/>
    <w:rsid w:val="004D44D2"/>
    <w:rsid w:val="004D72C3"/>
    <w:rsid w:val="004E2970"/>
    <w:rsid w:val="004E34D8"/>
    <w:rsid w:val="004E4278"/>
    <w:rsid w:val="004F305C"/>
    <w:rsid w:val="004F41B2"/>
    <w:rsid w:val="00500B7A"/>
    <w:rsid w:val="005026DD"/>
    <w:rsid w:val="00503064"/>
    <w:rsid w:val="005058F6"/>
    <w:rsid w:val="00507E53"/>
    <w:rsid w:val="005114FB"/>
    <w:rsid w:val="00511592"/>
    <w:rsid w:val="0051287A"/>
    <w:rsid w:val="005136DF"/>
    <w:rsid w:val="00513EFC"/>
    <w:rsid w:val="00514843"/>
    <w:rsid w:val="00515FCC"/>
    <w:rsid w:val="00517463"/>
    <w:rsid w:val="0052113B"/>
    <w:rsid w:val="005215ED"/>
    <w:rsid w:val="005229C6"/>
    <w:rsid w:val="00525975"/>
    <w:rsid w:val="00527E4F"/>
    <w:rsid w:val="00527ED1"/>
    <w:rsid w:val="00541C4C"/>
    <w:rsid w:val="00543D9E"/>
    <w:rsid w:val="005442CE"/>
    <w:rsid w:val="00547BE9"/>
    <w:rsid w:val="005518B7"/>
    <w:rsid w:val="005537A6"/>
    <w:rsid w:val="005541CE"/>
    <w:rsid w:val="005635BA"/>
    <w:rsid w:val="00564951"/>
    <w:rsid w:val="00564C8D"/>
    <w:rsid w:val="0056600D"/>
    <w:rsid w:val="00566E06"/>
    <w:rsid w:val="00570AA6"/>
    <w:rsid w:val="00572B9B"/>
    <w:rsid w:val="005734F0"/>
    <w:rsid w:val="00573BF9"/>
    <w:rsid w:val="00574590"/>
    <w:rsid w:val="005756F5"/>
    <w:rsid w:val="00576957"/>
    <w:rsid w:val="00577629"/>
    <w:rsid w:val="0058163F"/>
    <w:rsid w:val="00583F23"/>
    <w:rsid w:val="005913D7"/>
    <w:rsid w:val="00595EB6"/>
    <w:rsid w:val="005967E2"/>
    <w:rsid w:val="005970D7"/>
    <w:rsid w:val="005A0145"/>
    <w:rsid w:val="005A1F2E"/>
    <w:rsid w:val="005A35A9"/>
    <w:rsid w:val="005A4A49"/>
    <w:rsid w:val="005B1D68"/>
    <w:rsid w:val="005B20E2"/>
    <w:rsid w:val="005B2997"/>
    <w:rsid w:val="005B5E64"/>
    <w:rsid w:val="005B63E2"/>
    <w:rsid w:val="005B6759"/>
    <w:rsid w:val="005B7E9F"/>
    <w:rsid w:val="005C1AA3"/>
    <w:rsid w:val="005C2220"/>
    <w:rsid w:val="005C3F6D"/>
    <w:rsid w:val="005C40BE"/>
    <w:rsid w:val="005C4DD1"/>
    <w:rsid w:val="005C628A"/>
    <w:rsid w:val="005D077D"/>
    <w:rsid w:val="005D1906"/>
    <w:rsid w:val="005D2138"/>
    <w:rsid w:val="005E0AE8"/>
    <w:rsid w:val="005E16D9"/>
    <w:rsid w:val="005E1DB6"/>
    <w:rsid w:val="005E37AB"/>
    <w:rsid w:val="005E5D76"/>
    <w:rsid w:val="005E5FEF"/>
    <w:rsid w:val="005F11E4"/>
    <w:rsid w:val="005F6165"/>
    <w:rsid w:val="005F78A1"/>
    <w:rsid w:val="006014D5"/>
    <w:rsid w:val="00601F27"/>
    <w:rsid w:val="0060249B"/>
    <w:rsid w:val="0061127B"/>
    <w:rsid w:val="00611B37"/>
    <w:rsid w:val="0061281E"/>
    <w:rsid w:val="00622939"/>
    <w:rsid w:val="006252B4"/>
    <w:rsid w:val="00630E06"/>
    <w:rsid w:val="00633836"/>
    <w:rsid w:val="00634775"/>
    <w:rsid w:val="006354AF"/>
    <w:rsid w:val="006365F4"/>
    <w:rsid w:val="00644C71"/>
    <w:rsid w:val="00644FBB"/>
    <w:rsid w:val="00646242"/>
    <w:rsid w:val="00646BA2"/>
    <w:rsid w:val="00647517"/>
    <w:rsid w:val="0064756E"/>
    <w:rsid w:val="00650C5C"/>
    <w:rsid w:val="006516AF"/>
    <w:rsid w:val="00654D3A"/>
    <w:rsid w:val="00656751"/>
    <w:rsid w:val="0065769C"/>
    <w:rsid w:val="00661B0B"/>
    <w:rsid w:val="00664AAA"/>
    <w:rsid w:val="00664C20"/>
    <w:rsid w:val="0066579D"/>
    <w:rsid w:val="00665A89"/>
    <w:rsid w:val="00666E9A"/>
    <w:rsid w:val="00673F5E"/>
    <w:rsid w:val="00675EA0"/>
    <w:rsid w:val="006811C3"/>
    <w:rsid w:val="00685132"/>
    <w:rsid w:val="006921F3"/>
    <w:rsid w:val="006966A0"/>
    <w:rsid w:val="0069721A"/>
    <w:rsid w:val="00697C85"/>
    <w:rsid w:val="006A4DB5"/>
    <w:rsid w:val="006A5284"/>
    <w:rsid w:val="006A657C"/>
    <w:rsid w:val="006B1012"/>
    <w:rsid w:val="006B2E7D"/>
    <w:rsid w:val="006B3D0F"/>
    <w:rsid w:val="006C08A0"/>
    <w:rsid w:val="006C0A2D"/>
    <w:rsid w:val="006C2046"/>
    <w:rsid w:val="006C47D8"/>
    <w:rsid w:val="006C6D67"/>
    <w:rsid w:val="006C7D01"/>
    <w:rsid w:val="006D0978"/>
    <w:rsid w:val="006D0B42"/>
    <w:rsid w:val="006D0E66"/>
    <w:rsid w:val="006D1864"/>
    <w:rsid w:val="006D2D08"/>
    <w:rsid w:val="006D454D"/>
    <w:rsid w:val="006D5F09"/>
    <w:rsid w:val="006D650B"/>
    <w:rsid w:val="006E29EB"/>
    <w:rsid w:val="006E366F"/>
    <w:rsid w:val="006E5277"/>
    <w:rsid w:val="006E5B98"/>
    <w:rsid w:val="006E6F8F"/>
    <w:rsid w:val="006F1988"/>
    <w:rsid w:val="006F26A2"/>
    <w:rsid w:val="006F4697"/>
    <w:rsid w:val="006F78EC"/>
    <w:rsid w:val="00700BDA"/>
    <w:rsid w:val="0070237E"/>
    <w:rsid w:val="007060D5"/>
    <w:rsid w:val="007074B3"/>
    <w:rsid w:val="00714F11"/>
    <w:rsid w:val="00717D84"/>
    <w:rsid w:val="00721C28"/>
    <w:rsid w:val="00722288"/>
    <w:rsid w:val="00723E45"/>
    <w:rsid w:val="00724AEC"/>
    <w:rsid w:val="00725803"/>
    <w:rsid w:val="00725CB5"/>
    <w:rsid w:val="00730138"/>
    <w:rsid w:val="007307A3"/>
    <w:rsid w:val="00731A6E"/>
    <w:rsid w:val="00733386"/>
    <w:rsid w:val="00734384"/>
    <w:rsid w:val="007378B5"/>
    <w:rsid w:val="00742333"/>
    <w:rsid w:val="007433BD"/>
    <w:rsid w:val="00743A61"/>
    <w:rsid w:val="00752315"/>
    <w:rsid w:val="007559C0"/>
    <w:rsid w:val="007576F4"/>
    <w:rsid w:val="007625DC"/>
    <w:rsid w:val="00766482"/>
    <w:rsid w:val="00775448"/>
    <w:rsid w:val="00775FB4"/>
    <w:rsid w:val="007773AE"/>
    <w:rsid w:val="00781719"/>
    <w:rsid w:val="007822AF"/>
    <w:rsid w:val="007832B8"/>
    <w:rsid w:val="00783902"/>
    <w:rsid w:val="00784CA4"/>
    <w:rsid w:val="00785306"/>
    <w:rsid w:val="0079252E"/>
    <w:rsid w:val="00794DB6"/>
    <w:rsid w:val="007A096C"/>
    <w:rsid w:val="007A2069"/>
    <w:rsid w:val="007A232D"/>
    <w:rsid w:val="007A2687"/>
    <w:rsid w:val="007A3B75"/>
    <w:rsid w:val="007A651A"/>
    <w:rsid w:val="007A70E6"/>
    <w:rsid w:val="007B1501"/>
    <w:rsid w:val="007B3ED0"/>
    <w:rsid w:val="007B5E8C"/>
    <w:rsid w:val="007B66CA"/>
    <w:rsid w:val="007B6AF1"/>
    <w:rsid w:val="007C0DAE"/>
    <w:rsid w:val="007C0F71"/>
    <w:rsid w:val="007C1FA8"/>
    <w:rsid w:val="007C2932"/>
    <w:rsid w:val="007C7798"/>
    <w:rsid w:val="007D17F2"/>
    <w:rsid w:val="007D386F"/>
    <w:rsid w:val="007D5A3E"/>
    <w:rsid w:val="007E2297"/>
    <w:rsid w:val="007E2A78"/>
    <w:rsid w:val="007E51D9"/>
    <w:rsid w:val="007E5247"/>
    <w:rsid w:val="007E74B6"/>
    <w:rsid w:val="007F1664"/>
    <w:rsid w:val="007F4269"/>
    <w:rsid w:val="007F6CF2"/>
    <w:rsid w:val="007F6EC7"/>
    <w:rsid w:val="008010BF"/>
    <w:rsid w:val="00802DDA"/>
    <w:rsid w:val="0080558F"/>
    <w:rsid w:val="008056F6"/>
    <w:rsid w:val="00805894"/>
    <w:rsid w:val="00805DB6"/>
    <w:rsid w:val="00806F9A"/>
    <w:rsid w:val="00810508"/>
    <w:rsid w:val="00813864"/>
    <w:rsid w:val="00815E1E"/>
    <w:rsid w:val="00816909"/>
    <w:rsid w:val="00816DAD"/>
    <w:rsid w:val="00817119"/>
    <w:rsid w:val="00833E6D"/>
    <w:rsid w:val="00835517"/>
    <w:rsid w:val="0083626B"/>
    <w:rsid w:val="00836E79"/>
    <w:rsid w:val="008407C4"/>
    <w:rsid w:val="008439FA"/>
    <w:rsid w:val="0084551C"/>
    <w:rsid w:val="00846815"/>
    <w:rsid w:val="0084714C"/>
    <w:rsid w:val="0084724C"/>
    <w:rsid w:val="00850A87"/>
    <w:rsid w:val="0085166B"/>
    <w:rsid w:val="00851A4E"/>
    <w:rsid w:val="00852118"/>
    <w:rsid w:val="00852F4E"/>
    <w:rsid w:val="008535DF"/>
    <w:rsid w:val="00857E6B"/>
    <w:rsid w:val="00860940"/>
    <w:rsid w:val="00862483"/>
    <w:rsid w:val="00865AA0"/>
    <w:rsid w:val="00866190"/>
    <w:rsid w:val="00870B61"/>
    <w:rsid w:val="008710AA"/>
    <w:rsid w:val="00871DEE"/>
    <w:rsid w:val="0087226E"/>
    <w:rsid w:val="00873228"/>
    <w:rsid w:val="008737ED"/>
    <w:rsid w:val="00873990"/>
    <w:rsid w:val="00877B2A"/>
    <w:rsid w:val="008802C9"/>
    <w:rsid w:val="00883473"/>
    <w:rsid w:val="008850BE"/>
    <w:rsid w:val="008854BE"/>
    <w:rsid w:val="00887D88"/>
    <w:rsid w:val="00891198"/>
    <w:rsid w:val="00891696"/>
    <w:rsid w:val="008934AC"/>
    <w:rsid w:val="00894989"/>
    <w:rsid w:val="008968C4"/>
    <w:rsid w:val="00896C4D"/>
    <w:rsid w:val="0089707F"/>
    <w:rsid w:val="0089708D"/>
    <w:rsid w:val="008A1250"/>
    <w:rsid w:val="008A34E6"/>
    <w:rsid w:val="008A385D"/>
    <w:rsid w:val="008A684C"/>
    <w:rsid w:val="008A6F7F"/>
    <w:rsid w:val="008B1413"/>
    <w:rsid w:val="008B5792"/>
    <w:rsid w:val="008B65D7"/>
    <w:rsid w:val="008B681C"/>
    <w:rsid w:val="008C14D2"/>
    <w:rsid w:val="008C5B57"/>
    <w:rsid w:val="008D1AE0"/>
    <w:rsid w:val="008D2799"/>
    <w:rsid w:val="008D4A70"/>
    <w:rsid w:val="008D76C8"/>
    <w:rsid w:val="008D7C1C"/>
    <w:rsid w:val="008E070D"/>
    <w:rsid w:val="008E17D9"/>
    <w:rsid w:val="008E5DE4"/>
    <w:rsid w:val="008E704A"/>
    <w:rsid w:val="008F64CA"/>
    <w:rsid w:val="008F6537"/>
    <w:rsid w:val="00901834"/>
    <w:rsid w:val="009028BE"/>
    <w:rsid w:val="009032DF"/>
    <w:rsid w:val="00911922"/>
    <w:rsid w:val="00913943"/>
    <w:rsid w:val="0092190E"/>
    <w:rsid w:val="0092291B"/>
    <w:rsid w:val="00922C0B"/>
    <w:rsid w:val="009273C9"/>
    <w:rsid w:val="009300D5"/>
    <w:rsid w:val="00932156"/>
    <w:rsid w:val="00932D92"/>
    <w:rsid w:val="00933EE5"/>
    <w:rsid w:val="00934872"/>
    <w:rsid w:val="009356A6"/>
    <w:rsid w:val="00940A4A"/>
    <w:rsid w:val="00940BDD"/>
    <w:rsid w:val="00943B27"/>
    <w:rsid w:val="00944FF5"/>
    <w:rsid w:val="009453D9"/>
    <w:rsid w:val="0095272C"/>
    <w:rsid w:val="009543F1"/>
    <w:rsid w:val="00955E29"/>
    <w:rsid w:val="00960577"/>
    <w:rsid w:val="00962B04"/>
    <w:rsid w:val="00963FDD"/>
    <w:rsid w:val="00964F25"/>
    <w:rsid w:val="00970424"/>
    <w:rsid w:val="0097165B"/>
    <w:rsid w:val="009718DE"/>
    <w:rsid w:val="00972024"/>
    <w:rsid w:val="00972F57"/>
    <w:rsid w:val="0097461E"/>
    <w:rsid w:val="009748B8"/>
    <w:rsid w:val="00974924"/>
    <w:rsid w:val="0097635E"/>
    <w:rsid w:val="00976DFE"/>
    <w:rsid w:val="009822B6"/>
    <w:rsid w:val="00982B2C"/>
    <w:rsid w:val="00986B96"/>
    <w:rsid w:val="009877BA"/>
    <w:rsid w:val="00987E08"/>
    <w:rsid w:val="00991D4C"/>
    <w:rsid w:val="00992253"/>
    <w:rsid w:val="009961D1"/>
    <w:rsid w:val="00997011"/>
    <w:rsid w:val="009A077D"/>
    <w:rsid w:val="009A648A"/>
    <w:rsid w:val="009B0117"/>
    <w:rsid w:val="009B2CF7"/>
    <w:rsid w:val="009B48F1"/>
    <w:rsid w:val="009B6F9A"/>
    <w:rsid w:val="009B7C52"/>
    <w:rsid w:val="009C0427"/>
    <w:rsid w:val="009C1106"/>
    <w:rsid w:val="009C2480"/>
    <w:rsid w:val="009C29F5"/>
    <w:rsid w:val="009C3AA8"/>
    <w:rsid w:val="009C57E1"/>
    <w:rsid w:val="009C7846"/>
    <w:rsid w:val="009C7FF2"/>
    <w:rsid w:val="009D1639"/>
    <w:rsid w:val="009D5939"/>
    <w:rsid w:val="009D5F67"/>
    <w:rsid w:val="009D621A"/>
    <w:rsid w:val="009D6CB5"/>
    <w:rsid w:val="009E1B97"/>
    <w:rsid w:val="009E21C7"/>
    <w:rsid w:val="009E2B0B"/>
    <w:rsid w:val="009E6915"/>
    <w:rsid w:val="009E7616"/>
    <w:rsid w:val="009E7AE9"/>
    <w:rsid w:val="009F04D2"/>
    <w:rsid w:val="009F25CA"/>
    <w:rsid w:val="009F2BA7"/>
    <w:rsid w:val="009F6B49"/>
    <w:rsid w:val="009F6DA0"/>
    <w:rsid w:val="00A01182"/>
    <w:rsid w:val="00A01582"/>
    <w:rsid w:val="00A01FFE"/>
    <w:rsid w:val="00A028D1"/>
    <w:rsid w:val="00A03167"/>
    <w:rsid w:val="00A067EE"/>
    <w:rsid w:val="00A10E45"/>
    <w:rsid w:val="00A11B40"/>
    <w:rsid w:val="00A134BC"/>
    <w:rsid w:val="00A135B1"/>
    <w:rsid w:val="00A20061"/>
    <w:rsid w:val="00A20099"/>
    <w:rsid w:val="00A22D58"/>
    <w:rsid w:val="00A23A46"/>
    <w:rsid w:val="00A24F77"/>
    <w:rsid w:val="00A251C2"/>
    <w:rsid w:val="00A265CA"/>
    <w:rsid w:val="00A268FD"/>
    <w:rsid w:val="00A30132"/>
    <w:rsid w:val="00A30BE8"/>
    <w:rsid w:val="00A359F8"/>
    <w:rsid w:val="00A35A0A"/>
    <w:rsid w:val="00A37836"/>
    <w:rsid w:val="00A4043B"/>
    <w:rsid w:val="00A476DB"/>
    <w:rsid w:val="00A47B80"/>
    <w:rsid w:val="00A50006"/>
    <w:rsid w:val="00A511E2"/>
    <w:rsid w:val="00A5239D"/>
    <w:rsid w:val="00A52D13"/>
    <w:rsid w:val="00A563DD"/>
    <w:rsid w:val="00A60FC0"/>
    <w:rsid w:val="00A64818"/>
    <w:rsid w:val="00A7168B"/>
    <w:rsid w:val="00A7212A"/>
    <w:rsid w:val="00A732B0"/>
    <w:rsid w:val="00A74BC3"/>
    <w:rsid w:val="00A767AB"/>
    <w:rsid w:val="00A80A6E"/>
    <w:rsid w:val="00A82706"/>
    <w:rsid w:val="00A83123"/>
    <w:rsid w:val="00A83158"/>
    <w:rsid w:val="00A85760"/>
    <w:rsid w:val="00A87D91"/>
    <w:rsid w:val="00A90A56"/>
    <w:rsid w:val="00A9592A"/>
    <w:rsid w:val="00A95A38"/>
    <w:rsid w:val="00A96A5D"/>
    <w:rsid w:val="00A97651"/>
    <w:rsid w:val="00AA09E3"/>
    <w:rsid w:val="00AA4C09"/>
    <w:rsid w:val="00AA774C"/>
    <w:rsid w:val="00AB0CE4"/>
    <w:rsid w:val="00AB1454"/>
    <w:rsid w:val="00AB244A"/>
    <w:rsid w:val="00AB3552"/>
    <w:rsid w:val="00AB4611"/>
    <w:rsid w:val="00AB50F4"/>
    <w:rsid w:val="00AB625D"/>
    <w:rsid w:val="00AB7523"/>
    <w:rsid w:val="00AC1AC2"/>
    <w:rsid w:val="00AC2B25"/>
    <w:rsid w:val="00AC3924"/>
    <w:rsid w:val="00AD0018"/>
    <w:rsid w:val="00AD0F89"/>
    <w:rsid w:val="00AD129B"/>
    <w:rsid w:val="00AD13CB"/>
    <w:rsid w:val="00AD2244"/>
    <w:rsid w:val="00AD3FD8"/>
    <w:rsid w:val="00AD5A66"/>
    <w:rsid w:val="00AE1634"/>
    <w:rsid w:val="00AE1CB8"/>
    <w:rsid w:val="00AE3DFA"/>
    <w:rsid w:val="00AE574D"/>
    <w:rsid w:val="00AF1E6A"/>
    <w:rsid w:val="00AF3144"/>
    <w:rsid w:val="00AF4DA1"/>
    <w:rsid w:val="00AF56AA"/>
    <w:rsid w:val="00B03CBC"/>
    <w:rsid w:val="00B066B1"/>
    <w:rsid w:val="00B06AEE"/>
    <w:rsid w:val="00B06D52"/>
    <w:rsid w:val="00B104B0"/>
    <w:rsid w:val="00B11E00"/>
    <w:rsid w:val="00B14965"/>
    <w:rsid w:val="00B14DFF"/>
    <w:rsid w:val="00B1566A"/>
    <w:rsid w:val="00B16424"/>
    <w:rsid w:val="00B16691"/>
    <w:rsid w:val="00B217B4"/>
    <w:rsid w:val="00B24BF8"/>
    <w:rsid w:val="00B24CB7"/>
    <w:rsid w:val="00B26672"/>
    <w:rsid w:val="00B31D5C"/>
    <w:rsid w:val="00B35FA9"/>
    <w:rsid w:val="00B370A8"/>
    <w:rsid w:val="00B37818"/>
    <w:rsid w:val="00B37F4D"/>
    <w:rsid w:val="00B40A2C"/>
    <w:rsid w:val="00B47D2F"/>
    <w:rsid w:val="00B5029D"/>
    <w:rsid w:val="00B561E4"/>
    <w:rsid w:val="00B600B8"/>
    <w:rsid w:val="00B63647"/>
    <w:rsid w:val="00B65C1F"/>
    <w:rsid w:val="00B66210"/>
    <w:rsid w:val="00B71AA3"/>
    <w:rsid w:val="00B761FF"/>
    <w:rsid w:val="00B7742B"/>
    <w:rsid w:val="00B802A3"/>
    <w:rsid w:val="00B83CFC"/>
    <w:rsid w:val="00BA0FFE"/>
    <w:rsid w:val="00BB287B"/>
    <w:rsid w:val="00BB2CDD"/>
    <w:rsid w:val="00BB7E86"/>
    <w:rsid w:val="00BC0CD6"/>
    <w:rsid w:val="00BC1F7F"/>
    <w:rsid w:val="00BC2F14"/>
    <w:rsid w:val="00BC7372"/>
    <w:rsid w:val="00BC7376"/>
    <w:rsid w:val="00BC7A8F"/>
    <w:rsid w:val="00BC7AD0"/>
    <w:rsid w:val="00BD669A"/>
    <w:rsid w:val="00BE0CB4"/>
    <w:rsid w:val="00BF46FF"/>
    <w:rsid w:val="00BF569D"/>
    <w:rsid w:val="00BF7D0F"/>
    <w:rsid w:val="00C0008A"/>
    <w:rsid w:val="00C00590"/>
    <w:rsid w:val="00C007FE"/>
    <w:rsid w:val="00C02927"/>
    <w:rsid w:val="00C05EAC"/>
    <w:rsid w:val="00C10082"/>
    <w:rsid w:val="00C10880"/>
    <w:rsid w:val="00C11356"/>
    <w:rsid w:val="00C13F2B"/>
    <w:rsid w:val="00C16B88"/>
    <w:rsid w:val="00C2122C"/>
    <w:rsid w:val="00C25D05"/>
    <w:rsid w:val="00C264F9"/>
    <w:rsid w:val="00C3193D"/>
    <w:rsid w:val="00C33317"/>
    <w:rsid w:val="00C35C5E"/>
    <w:rsid w:val="00C40893"/>
    <w:rsid w:val="00C43D65"/>
    <w:rsid w:val="00C457DD"/>
    <w:rsid w:val="00C46882"/>
    <w:rsid w:val="00C47E03"/>
    <w:rsid w:val="00C50213"/>
    <w:rsid w:val="00C52DA8"/>
    <w:rsid w:val="00C53ACB"/>
    <w:rsid w:val="00C55278"/>
    <w:rsid w:val="00C63E68"/>
    <w:rsid w:val="00C63EC2"/>
    <w:rsid w:val="00C63F99"/>
    <w:rsid w:val="00C6498B"/>
    <w:rsid w:val="00C649DD"/>
    <w:rsid w:val="00C6516F"/>
    <w:rsid w:val="00C670F4"/>
    <w:rsid w:val="00C73BB5"/>
    <w:rsid w:val="00C74BE8"/>
    <w:rsid w:val="00C75F2B"/>
    <w:rsid w:val="00C7738C"/>
    <w:rsid w:val="00C829EF"/>
    <w:rsid w:val="00C84833"/>
    <w:rsid w:val="00C8517E"/>
    <w:rsid w:val="00C9044F"/>
    <w:rsid w:val="00C96857"/>
    <w:rsid w:val="00C96ACB"/>
    <w:rsid w:val="00C972CA"/>
    <w:rsid w:val="00CA4009"/>
    <w:rsid w:val="00CA4B6C"/>
    <w:rsid w:val="00CA4F71"/>
    <w:rsid w:val="00CB2397"/>
    <w:rsid w:val="00CB5038"/>
    <w:rsid w:val="00CB722D"/>
    <w:rsid w:val="00CB7D93"/>
    <w:rsid w:val="00CC0890"/>
    <w:rsid w:val="00CC4121"/>
    <w:rsid w:val="00CC53C7"/>
    <w:rsid w:val="00CC5C90"/>
    <w:rsid w:val="00CC5DF0"/>
    <w:rsid w:val="00CD012C"/>
    <w:rsid w:val="00CD0408"/>
    <w:rsid w:val="00CD177D"/>
    <w:rsid w:val="00CD1831"/>
    <w:rsid w:val="00CD5F18"/>
    <w:rsid w:val="00CD62EF"/>
    <w:rsid w:val="00CD65CC"/>
    <w:rsid w:val="00CE12A8"/>
    <w:rsid w:val="00CE4D98"/>
    <w:rsid w:val="00CF3A7C"/>
    <w:rsid w:val="00CF78B6"/>
    <w:rsid w:val="00D01336"/>
    <w:rsid w:val="00D01613"/>
    <w:rsid w:val="00D03766"/>
    <w:rsid w:val="00D04D73"/>
    <w:rsid w:val="00D0700A"/>
    <w:rsid w:val="00D1462B"/>
    <w:rsid w:val="00D2420D"/>
    <w:rsid w:val="00D25187"/>
    <w:rsid w:val="00D2558E"/>
    <w:rsid w:val="00D26E87"/>
    <w:rsid w:val="00D27938"/>
    <w:rsid w:val="00D30382"/>
    <w:rsid w:val="00D3405E"/>
    <w:rsid w:val="00D34525"/>
    <w:rsid w:val="00D3544A"/>
    <w:rsid w:val="00D36750"/>
    <w:rsid w:val="00D37B7D"/>
    <w:rsid w:val="00D40606"/>
    <w:rsid w:val="00D40B22"/>
    <w:rsid w:val="00D413F9"/>
    <w:rsid w:val="00D417EA"/>
    <w:rsid w:val="00D43A7F"/>
    <w:rsid w:val="00D44E50"/>
    <w:rsid w:val="00D45D13"/>
    <w:rsid w:val="00D53877"/>
    <w:rsid w:val="00D55E83"/>
    <w:rsid w:val="00D56821"/>
    <w:rsid w:val="00D62B0F"/>
    <w:rsid w:val="00D62D51"/>
    <w:rsid w:val="00D67C14"/>
    <w:rsid w:val="00D71BF6"/>
    <w:rsid w:val="00D71C00"/>
    <w:rsid w:val="00D734BB"/>
    <w:rsid w:val="00D779E2"/>
    <w:rsid w:val="00D801A7"/>
    <w:rsid w:val="00D80F3D"/>
    <w:rsid w:val="00D850E9"/>
    <w:rsid w:val="00D87C89"/>
    <w:rsid w:val="00D87EA9"/>
    <w:rsid w:val="00D90060"/>
    <w:rsid w:val="00D9017A"/>
    <w:rsid w:val="00D90291"/>
    <w:rsid w:val="00D9226B"/>
    <w:rsid w:val="00D92B95"/>
    <w:rsid w:val="00D94A7E"/>
    <w:rsid w:val="00D94C77"/>
    <w:rsid w:val="00DA15A4"/>
    <w:rsid w:val="00DA1DA2"/>
    <w:rsid w:val="00DA24E6"/>
    <w:rsid w:val="00DA2CD3"/>
    <w:rsid w:val="00DA2FFE"/>
    <w:rsid w:val="00DA36A4"/>
    <w:rsid w:val="00DA490A"/>
    <w:rsid w:val="00DA6803"/>
    <w:rsid w:val="00DA6914"/>
    <w:rsid w:val="00DB09EB"/>
    <w:rsid w:val="00DB0BC0"/>
    <w:rsid w:val="00DB2F2E"/>
    <w:rsid w:val="00DB6A57"/>
    <w:rsid w:val="00DC1124"/>
    <w:rsid w:val="00DC116F"/>
    <w:rsid w:val="00DC292D"/>
    <w:rsid w:val="00DC2B80"/>
    <w:rsid w:val="00DC2BA2"/>
    <w:rsid w:val="00DC4039"/>
    <w:rsid w:val="00DC4845"/>
    <w:rsid w:val="00DC4911"/>
    <w:rsid w:val="00DC65CE"/>
    <w:rsid w:val="00DD0889"/>
    <w:rsid w:val="00DD2C4C"/>
    <w:rsid w:val="00DD4E36"/>
    <w:rsid w:val="00DD6D98"/>
    <w:rsid w:val="00DD7CEC"/>
    <w:rsid w:val="00DE0BAC"/>
    <w:rsid w:val="00DE4B5E"/>
    <w:rsid w:val="00DF078B"/>
    <w:rsid w:val="00DF5C5F"/>
    <w:rsid w:val="00DF6315"/>
    <w:rsid w:val="00DF7CA2"/>
    <w:rsid w:val="00E00771"/>
    <w:rsid w:val="00E00F0D"/>
    <w:rsid w:val="00E03E99"/>
    <w:rsid w:val="00E03F71"/>
    <w:rsid w:val="00E115E3"/>
    <w:rsid w:val="00E11BC1"/>
    <w:rsid w:val="00E147A3"/>
    <w:rsid w:val="00E14CE2"/>
    <w:rsid w:val="00E154B5"/>
    <w:rsid w:val="00E17724"/>
    <w:rsid w:val="00E22C89"/>
    <w:rsid w:val="00E232F0"/>
    <w:rsid w:val="00E26B6E"/>
    <w:rsid w:val="00E26DF4"/>
    <w:rsid w:val="00E318CF"/>
    <w:rsid w:val="00E319E5"/>
    <w:rsid w:val="00E33FCC"/>
    <w:rsid w:val="00E35060"/>
    <w:rsid w:val="00E355BC"/>
    <w:rsid w:val="00E36104"/>
    <w:rsid w:val="00E408B4"/>
    <w:rsid w:val="00E4178D"/>
    <w:rsid w:val="00E43FD5"/>
    <w:rsid w:val="00E45710"/>
    <w:rsid w:val="00E46309"/>
    <w:rsid w:val="00E50D91"/>
    <w:rsid w:val="00E52791"/>
    <w:rsid w:val="00E52967"/>
    <w:rsid w:val="00E5386F"/>
    <w:rsid w:val="00E5434F"/>
    <w:rsid w:val="00E60F32"/>
    <w:rsid w:val="00E62568"/>
    <w:rsid w:val="00E67496"/>
    <w:rsid w:val="00E704BD"/>
    <w:rsid w:val="00E713A9"/>
    <w:rsid w:val="00E76800"/>
    <w:rsid w:val="00E80661"/>
    <w:rsid w:val="00E813E6"/>
    <w:rsid w:val="00E83195"/>
    <w:rsid w:val="00E84A1B"/>
    <w:rsid w:val="00E85798"/>
    <w:rsid w:val="00EA610E"/>
    <w:rsid w:val="00EB173C"/>
    <w:rsid w:val="00EB53F3"/>
    <w:rsid w:val="00EB7A47"/>
    <w:rsid w:val="00EC34A8"/>
    <w:rsid w:val="00EC48EC"/>
    <w:rsid w:val="00EC5FED"/>
    <w:rsid w:val="00EC6547"/>
    <w:rsid w:val="00ED1321"/>
    <w:rsid w:val="00ED3EE8"/>
    <w:rsid w:val="00ED405A"/>
    <w:rsid w:val="00ED4BAF"/>
    <w:rsid w:val="00ED605E"/>
    <w:rsid w:val="00ED7620"/>
    <w:rsid w:val="00ED79A6"/>
    <w:rsid w:val="00EE0D93"/>
    <w:rsid w:val="00EE4043"/>
    <w:rsid w:val="00EE7F00"/>
    <w:rsid w:val="00EF0575"/>
    <w:rsid w:val="00EF0910"/>
    <w:rsid w:val="00EF1028"/>
    <w:rsid w:val="00EF34C7"/>
    <w:rsid w:val="00EF7C40"/>
    <w:rsid w:val="00EFD067"/>
    <w:rsid w:val="00F00A4F"/>
    <w:rsid w:val="00F16B43"/>
    <w:rsid w:val="00F20261"/>
    <w:rsid w:val="00F27309"/>
    <w:rsid w:val="00F308DA"/>
    <w:rsid w:val="00F313A3"/>
    <w:rsid w:val="00F3242E"/>
    <w:rsid w:val="00F33239"/>
    <w:rsid w:val="00F33CD8"/>
    <w:rsid w:val="00F40A95"/>
    <w:rsid w:val="00F5010F"/>
    <w:rsid w:val="00F52123"/>
    <w:rsid w:val="00F5234B"/>
    <w:rsid w:val="00F5618C"/>
    <w:rsid w:val="00F6028F"/>
    <w:rsid w:val="00F60329"/>
    <w:rsid w:val="00F64207"/>
    <w:rsid w:val="00F6605C"/>
    <w:rsid w:val="00F66F06"/>
    <w:rsid w:val="00F67CE6"/>
    <w:rsid w:val="00F735C2"/>
    <w:rsid w:val="00F7700F"/>
    <w:rsid w:val="00F77BEB"/>
    <w:rsid w:val="00F77E64"/>
    <w:rsid w:val="00F818BF"/>
    <w:rsid w:val="00F82330"/>
    <w:rsid w:val="00F8577B"/>
    <w:rsid w:val="00F90159"/>
    <w:rsid w:val="00F9130B"/>
    <w:rsid w:val="00F9177F"/>
    <w:rsid w:val="00F91C89"/>
    <w:rsid w:val="00F9248D"/>
    <w:rsid w:val="00FA192C"/>
    <w:rsid w:val="00FA1CCB"/>
    <w:rsid w:val="00FA3A17"/>
    <w:rsid w:val="00FA4350"/>
    <w:rsid w:val="00FA4AB1"/>
    <w:rsid w:val="00FA7A69"/>
    <w:rsid w:val="00FB2656"/>
    <w:rsid w:val="00FC10B9"/>
    <w:rsid w:val="00FC4F39"/>
    <w:rsid w:val="00FC5361"/>
    <w:rsid w:val="00FC5A39"/>
    <w:rsid w:val="00FC742B"/>
    <w:rsid w:val="00FC7E60"/>
    <w:rsid w:val="00FD0E59"/>
    <w:rsid w:val="00FD1DE2"/>
    <w:rsid w:val="00FD206C"/>
    <w:rsid w:val="00FE3A09"/>
    <w:rsid w:val="00FE3EF7"/>
    <w:rsid w:val="00FE4600"/>
    <w:rsid w:val="00FF0D89"/>
    <w:rsid w:val="00FF145A"/>
    <w:rsid w:val="00FF381E"/>
    <w:rsid w:val="00FF4965"/>
    <w:rsid w:val="00FF662A"/>
    <w:rsid w:val="01B1281B"/>
    <w:rsid w:val="01CB8C15"/>
    <w:rsid w:val="021A90DA"/>
    <w:rsid w:val="024E61F6"/>
    <w:rsid w:val="026D0D62"/>
    <w:rsid w:val="027066CE"/>
    <w:rsid w:val="0272149B"/>
    <w:rsid w:val="02D67B32"/>
    <w:rsid w:val="04314BB7"/>
    <w:rsid w:val="04A1AC10"/>
    <w:rsid w:val="05363D64"/>
    <w:rsid w:val="0550EEDA"/>
    <w:rsid w:val="0561BC25"/>
    <w:rsid w:val="05843354"/>
    <w:rsid w:val="05B3ACEA"/>
    <w:rsid w:val="05DF268D"/>
    <w:rsid w:val="060A1D52"/>
    <w:rsid w:val="0642CC37"/>
    <w:rsid w:val="06B4D54C"/>
    <w:rsid w:val="0706732D"/>
    <w:rsid w:val="0719D3DF"/>
    <w:rsid w:val="07633C84"/>
    <w:rsid w:val="0777BFB3"/>
    <w:rsid w:val="080E43CC"/>
    <w:rsid w:val="081AA5A7"/>
    <w:rsid w:val="086A6366"/>
    <w:rsid w:val="08D5B5A9"/>
    <w:rsid w:val="090C5963"/>
    <w:rsid w:val="0925536F"/>
    <w:rsid w:val="09278413"/>
    <w:rsid w:val="09BE9D5A"/>
    <w:rsid w:val="0A28BA23"/>
    <w:rsid w:val="0A7B9AFB"/>
    <w:rsid w:val="0A85E1B1"/>
    <w:rsid w:val="0A8AE61B"/>
    <w:rsid w:val="0AB41FF7"/>
    <w:rsid w:val="0BD26749"/>
    <w:rsid w:val="0BE23633"/>
    <w:rsid w:val="0C0D5556"/>
    <w:rsid w:val="0C4C104B"/>
    <w:rsid w:val="0C5E0F30"/>
    <w:rsid w:val="0C68711D"/>
    <w:rsid w:val="0CA4F0C8"/>
    <w:rsid w:val="0D8D7FE6"/>
    <w:rsid w:val="0E326464"/>
    <w:rsid w:val="0E5CA3C9"/>
    <w:rsid w:val="0E98E4D8"/>
    <w:rsid w:val="0EC9234F"/>
    <w:rsid w:val="0ECAAEA0"/>
    <w:rsid w:val="0F3BCE34"/>
    <w:rsid w:val="0FA4E2EB"/>
    <w:rsid w:val="1067BA0C"/>
    <w:rsid w:val="1167B933"/>
    <w:rsid w:val="11B05C87"/>
    <w:rsid w:val="123A8C56"/>
    <w:rsid w:val="126680F0"/>
    <w:rsid w:val="128E1B14"/>
    <w:rsid w:val="12AC386C"/>
    <w:rsid w:val="1388FEFC"/>
    <w:rsid w:val="13F9E7DF"/>
    <w:rsid w:val="147D3A02"/>
    <w:rsid w:val="14A8990B"/>
    <w:rsid w:val="1565E967"/>
    <w:rsid w:val="1574D69A"/>
    <w:rsid w:val="157CB064"/>
    <w:rsid w:val="15BFED9E"/>
    <w:rsid w:val="1645BFEB"/>
    <w:rsid w:val="16ECE94D"/>
    <w:rsid w:val="170BF047"/>
    <w:rsid w:val="1751DA66"/>
    <w:rsid w:val="17CD9E56"/>
    <w:rsid w:val="17DC90BB"/>
    <w:rsid w:val="17ECDB9F"/>
    <w:rsid w:val="18484627"/>
    <w:rsid w:val="186CA725"/>
    <w:rsid w:val="190B2F18"/>
    <w:rsid w:val="190E0ED2"/>
    <w:rsid w:val="1A023E66"/>
    <w:rsid w:val="1A11BAEC"/>
    <w:rsid w:val="1A4EAC21"/>
    <w:rsid w:val="1A940DE7"/>
    <w:rsid w:val="1ADC4FDE"/>
    <w:rsid w:val="1AE8AF72"/>
    <w:rsid w:val="1AF2B3B7"/>
    <w:rsid w:val="1B0C97A0"/>
    <w:rsid w:val="1BAADC72"/>
    <w:rsid w:val="1BBA9A70"/>
    <w:rsid w:val="1C468190"/>
    <w:rsid w:val="1C634990"/>
    <w:rsid w:val="1C719558"/>
    <w:rsid w:val="1C7560E3"/>
    <w:rsid w:val="1CB9DDC2"/>
    <w:rsid w:val="1CC78125"/>
    <w:rsid w:val="1CE4E912"/>
    <w:rsid w:val="1CFEA54E"/>
    <w:rsid w:val="1D5D0EF0"/>
    <w:rsid w:val="1D695E2C"/>
    <w:rsid w:val="1DCFCBAE"/>
    <w:rsid w:val="1E4D52B9"/>
    <w:rsid w:val="1EE6BA3A"/>
    <w:rsid w:val="1F09BCBF"/>
    <w:rsid w:val="1F4F5ED5"/>
    <w:rsid w:val="1F588794"/>
    <w:rsid w:val="1FED9EE2"/>
    <w:rsid w:val="2004E088"/>
    <w:rsid w:val="2051C8F2"/>
    <w:rsid w:val="2052D6BE"/>
    <w:rsid w:val="205ED1A0"/>
    <w:rsid w:val="20B56708"/>
    <w:rsid w:val="21382C95"/>
    <w:rsid w:val="21CFB3D4"/>
    <w:rsid w:val="21FF7D0E"/>
    <w:rsid w:val="22184923"/>
    <w:rsid w:val="223B7752"/>
    <w:rsid w:val="2245EEA2"/>
    <w:rsid w:val="226956A2"/>
    <w:rsid w:val="2270F053"/>
    <w:rsid w:val="22DB47D6"/>
    <w:rsid w:val="22E574D4"/>
    <w:rsid w:val="23535D9F"/>
    <w:rsid w:val="2452933E"/>
    <w:rsid w:val="24A0D646"/>
    <w:rsid w:val="2544116D"/>
    <w:rsid w:val="2575FB3C"/>
    <w:rsid w:val="25C7CB88"/>
    <w:rsid w:val="260BB679"/>
    <w:rsid w:val="26BF39BC"/>
    <w:rsid w:val="26BFB1C7"/>
    <w:rsid w:val="271F9666"/>
    <w:rsid w:val="273604AE"/>
    <w:rsid w:val="27A72C40"/>
    <w:rsid w:val="27CA81F1"/>
    <w:rsid w:val="284BD16F"/>
    <w:rsid w:val="28B68774"/>
    <w:rsid w:val="28E0C581"/>
    <w:rsid w:val="28ED3B9D"/>
    <w:rsid w:val="29A9483D"/>
    <w:rsid w:val="29C098D6"/>
    <w:rsid w:val="2A47900A"/>
    <w:rsid w:val="2ACB383F"/>
    <w:rsid w:val="2B4984B2"/>
    <w:rsid w:val="2BAB08FB"/>
    <w:rsid w:val="2BDC0EF0"/>
    <w:rsid w:val="2C20226C"/>
    <w:rsid w:val="2C47295D"/>
    <w:rsid w:val="2CD33948"/>
    <w:rsid w:val="2CE7DBE5"/>
    <w:rsid w:val="2D0D12FF"/>
    <w:rsid w:val="2D4ED092"/>
    <w:rsid w:val="2D5D8FE3"/>
    <w:rsid w:val="2EE91C12"/>
    <w:rsid w:val="2F390754"/>
    <w:rsid w:val="2FBCA273"/>
    <w:rsid w:val="307DE5DE"/>
    <w:rsid w:val="30AB9116"/>
    <w:rsid w:val="30BA351E"/>
    <w:rsid w:val="3179B78C"/>
    <w:rsid w:val="319B1DD8"/>
    <w:rsid w:val="320C23B9"/>
    <w:rsid w:val="32DDD22B"/>
    <w:rsid w:val="334A71F8"/>
    <w:rsid w:val="3353E982"/>
    <w:rsid w:val="338FDAA3"/>
    <w:rsid w:val="3439DF72"/>
    <w:rsid w:val="3474F7A5"/>
    <w:rsid w:val="34950150"/>
    <w:rsid w:val="34B52044"/>
    <w:rsid w:val="35843DE8"/>
    <w:rsid w:val="3658972E"/>
    <w:rsid w:val="3733B60B"/>
    <w:rsid w:val="37D196CF"/>
    <w:rsid w:val="37DCEA93"/>
    <w:rsid w:val="383AAA2F"/>
    <w:rsid w:val="388E27E5"/>
    <w:rsid w:val="391F39BC"/>
    <w:rsid w:val="393DEEC3"/>
    <w:rsid w:val="3944A052"/>
    <w:rsid w:val="3A993E54"/>
    <w:rsid w:val="3B2AE814"/>
    <w:rsid w:val="3BFBC0F0"/>
    <w:rsid w:val="3C30DEDD"/>
    <w:rsid w:val="3C31CC59"/>
    <w:rsid w:val="3C360AD1"/>
    <w:rsid w:val="3C55BE69"/>
    <w:rsid w:val="3C605B9D"/>
    <w:rsid w:val="3CACEAC1"/>
    <w:rsid w:val="3CDADCCC"/>
    <w:rsid w:val="3CE3E35E"/>
    <w:rsid w:val="3D3DD3C8"/>
    <w:rsid w:val="3D690008"/>
    <w:rsid w:val="3DC0E0B9"/>
    <w:rsid w:val="3DDCCB85"/>
    <w:rsid w:val="3E453BDB"/>
    <w:rsid w:val="3E478C45"/>
    <w:rsid w:val="3F09F722"/>
    <w:rsid w:val="3F12A5BA"/>
    <w:rsid w:val="3F1EA13D"/>
    <w:rsid w:val="3F36B246"/>
    <w:rsid w:val="3F72D794"/>
    <w:rsid w:val="3F882366"/>
    <w:rsid w:val="3FBC13CC"/>
    <w:rsid w:val="3FBFE7D6"/>
    <w:rsid w:val="4062D62D"/>
    <w:rsid w:val="407B5D32"/>
    <w:rsid w:val="40AC7486"/>
    <w:rsid w:val="40B1A271"/>
    <w:rsid w:val="41E33C03"/>
    <w:rsid w:val="42695FCF"/>
    <w:rsid w:val="42BA1B95"/>
    <w:rsid w:val="4392F858"/>
    <w:rsid w:val="441BD3E4"/>
    <w:rsid w:val="44AED422"/>
    <w:rsid w:val="44EE7947"/>
    <w:rsid w:val="455D3F15"/>
    <w:rsid w:val="4594F3C4"/>
    <w:rsid w:val="45A78FA9"/>
    <w:rsid w:val="45B6C32A"/>
    <w:rsid w:val="474B8DC1"/>
    <w:rsid w:val="48674002"/>
    <w:rsid w:val="487B92A2"/>
    <w:rsid w:val="48B243D6"/>
    <w:rsid w:val="4A20B0DA"/>
    <w:rsid w:val="4A5783FB"/>
    <w:rsid w:val="4ADE3B6C"/>
    <w:rsid w:val="4B2730E4"/>
    <w:rsid w:val="4C260262"/>
    <w:rsid w:val="4CB26009"/>
    <w:rsid w:val="4CC440AA"/>
    <w:rsid w:val="4CDCFE36"/>
    <w:rsid w:val="4CFE92A8"/>
    <w:rsid w:val="4D9AAA4F"/>
    <w:rsid w:val="4E2448E1"/>
    <w:rsid w:val="4F57C50C"/>
    <w:rsid w:val="4F713C87"/>
    <w:rsid w:val="4F7BD9C0"/>
    <w:rsid w:val="4F8EA112"/>
    <w:rsid w:val="4FD79853"/>
    <w:rsid w:val="5014A751"/>
    <w:rsid w:val="502403C4"/>
    <w:rsid w:val="5028177B"/>
    <w:rsid w:val="5095B2BE"/>
    <w:rsid w:val="5127025E"/>
    <w:rsid w:val="515A8ED4"/>
    <w:rsid w:val="527851CF"/>
    <w:rsid w:val="54D2FABE"/>
    <w:rsid w:val="5537ACF6"/>
    <w:rsid w:val="558551F3"/>
    <w:rsid w:val="566F8CED"/>
    <w:rsid w:val="5809C80C"/>
    <w:rsid w:val="5868F720"/>
    <w:rsid w:val="58912A3F"/>
    <w:rsid w:val="5907DF68"/>
    <w:rsid w:val="5931E7A6"/>
    <w:rsid w:val="593B54D6"/>
    <w:rsid w:val="5964F10E"/>
    <w:rsid w:val="5A0DB15B"/>
    <w:rsid w:val="5AA76A9F"/>
    <w:rsid w:val="5B10B4B6"/>
    <w:rsid w:val="5BC85E1A"/>
    <w:rsid w:val="5CAEFF91"/>
    <w:rsid w:val="5CCC9BB3"/>
    <w:rsid w:val="5D9DAC80"/>
    <w:rsid w:val="5DA82CA9"/>
    <w:rsid w:val="5DC5E62A"/>
    <w:rsid w:val="5DE2AE26"/>
    <w:rsid w:val="5E938498"/>
    <w:rsid w:val="5E9BBD58"/>
    <w:rsid w:val="5EC2EEF9"/>
    <w:rsid w:val="5EE9A36B"/>
    <w:rsid w:val="5F222184"/>
    <w:rsid w:val="5FA0F0EB"/>
    <w:rsid w:val="603CFDB5"/>
    <w:rsid w:val="60422415"/>
    <w:rsid w:val="60AEB02D"/>
    <w:rsid w:val="6145A1B7"/>
    <w:rsid w:val="618F4676"/>
    <w:rsid w:val="635AD190"/>
    <w:rsid w:val="63648F0F"/>
    <w:rsid w:val="637BF229"/>
    <w:rsid w:val="639C7884"/>
    <w:rsid w:val="63BDA686"/>
    <w:rsid w:val="646629D0"/>
    <w:rsid w:val="648E39B2"/>
    <w:rsid w:val="64C09CAA"/>
    <w:rsid w:val="65867E59"/>
    <w:rsid w:val="65E41C8D"/>
    <w:rsid w:val="6763F426"/>
    <w:rsid w:val="68198052"/>
    <w:rsid w:val="684D8966"/>
    <w:rsid w:val="6A19878A"/>
    <w:rsid w:val="6A23578F"/>
    <w:rsid w:val="6A7F74C1"/>
    <w:rsid w:val="6B982B5F"/>
    <w:rsid w:val="6BB4409A"/>
    <w:rsid w:val="6BC693E4"/>
    <w:rsid w:val="6C2EDB25"/>
    <w:rsid w:val="6CB4C516"/>
    <w:rsid w:val="6CE90E61"/>
    <w:rsid w:val="6D12D4F7"/>
    <w:rsid w:val="6D263ABA"/>
    <w:rsid w:val="6DA687B9"/>
    <w:rsid w:val="6E134EFB"/>
    <w:rsid w:val="6E20B33E"/>
    <w:rsid w:val="6E9DEC53"/>
    <w:rsid w:val="6EE86742"/>
    <w:rsid w:val="6F5011E4"/>
    <w:rsid w:val="6F6F9CC7"/>
    <w:rsid w:val="6FCAE43F"/>
    <w:rsid w:val="70395731"/>
    <w:rsid w:val="705A6690"/>
    <w:rsid w:val="708F988C"/>
    <w:rsid w:val="71480287"/>
    <w:rsid w:val="7252B6EB"/>
    <w:rsid w:val="729DB523"/>
    <w:rsid w:val="7307720B"/>
    <w:rsid w:val="73A27B5F"/>
    <w:rsid w:val="741857D3"/>
    <w:rsid w:val="74226B45"/>
    <w:rsid w:val="742D8B39"/>
    <w:rsid w:val="74E5A38E"/>
    <w:rsid w:val="75E10ABA"/>
    <w:rsid w:val="762BE829"/>
    <w:rsid w:val="783767FB"/>
    <w:rsid w:val="78A3C04D"/>
    <w:rsid w:val="790D273A"/>
    <w:rsid w:val="7931BD64"/>
    <w:rsid w:val="793287BA"/>
    <w:rsid w:val="794F9ACC"/>
    <w:rsid w:val="797AF19E"/>
    <w:rsid w:val="7AF5EDDF"/>
    <w:rsid w:val="7B1986F8"/>
    <w:rsid w:val="7B2506A9"/>
    <w:rsid w:val="7B3728DB"/>
    <w:rsid w:val="7BB948B7"/>
    <w:rsid w:val="7BE03B30"/>
    <w:rsid w:val="7C89DDE9"/>
    <w:rsid w:val="7D8A3E8A"/>
    <w:rsid w:val="7DB06EB0"/>
    <w:rsid w:val="7E0DF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7720B"/>
  <w15:chartTrackingRefBased/>
  <w15:docId w15:val="{FF3C3BD0-6669-47C8-A719-8E52875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7E2A78"/>
    <w:pPr>
      <w:pBdr>
        <w:top w:val="single" w:color="47957E" w:themeColor="accent1" w:sz="4" w:space="3"/>
      </w:pBdr>
      <w:spacing w:before="240" w:after="20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z w:val="28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hAnsiTheme="majorHAnsi" w:eastAsiaTheme="majorEastAsia" w:cstheme="majorBidi"/>
      <w:b/>
      <w:color w:val="47957E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56F5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56F5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34A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34A3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380AE7"/>
  </w:style>
  <w:style w:type="character" w:styleId="Heading1Char" w:customStyle="1">
    <w:name w:val="Heading 1 Char"/>
    <w:basedOn w:val="DefaultParagraphFont"/>
    <w:link w:val="Heading1"/>
    <w:uiPriority w:val="9"/>
    <w:rsid w:val="007E2A78"/>
    <w:rPr>
      <w:rFonts w:asciiTheme="majorHAnsi" w:hAnsiTheme="majorHAnsi" w:eastAsiaTheme="majorEastAsia" w:cstheme="majorBidi"/>
      <w:b/>
      <w:color w:val="262626" w:themeColor="text1" w:themeTint="D9"/>
      <w:sz w:val="28"/>
      <w:szCs w:val="24"/>
    </w:rPr>
  </w:style>
  <w:style w:type="paragraph" w:styleId="ListBullet">
    <w:uiPriority w:val="10"/>
    <w:name w:val="List Bullet"/>
    <w:basedOn w:val="Normal"/>
    <w:qFormat/>
    <w:rsid w:val="5EC2EEF9"/>
    <w:rPr>
      <w:rFonts w:ascii="Perpetua" w:hAnsi="Perpetua" w:eastAsia="Perpetua" w:cs="" w:asciiTheme="minorAscii" w:hAnsiTheme="minorAscii" w:eastAsiaTheme="minorAscii" w:cstheme="minorBidi"/>
      <w:color w:val="000000" w:themeColor="text1" w:themeTint="FF" w:themeShade="FF"/>
      <w:sz w:val="22"/>
      <w:szCs w:val="22"/>
    </w:rPr>
    <w:pPr>
      <w:numPr>
        <w:ilvl w:val="0"/>
        <w:numId w:val="22"/>
      </w:numPr>
      <w:spacing w:after="280"/>
      <w:ind w:left="360" w:hanging="36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2113B"/>
    <w:rPr>
      <w:rFonts w:asciiTheme="majorHAnsi" w:hAnsiTheme="majorHAnsi" w:eastAsiaTheme="majorEastAsia" w:cstheme="majorBidi"/>
      <w:b/>
      <w:color w:val="47957E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52113B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paragraph" w:styleId="ContactInfo" w:customStyle="1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rsid w:val="009F04D2"/>
    <w:rPr>
      <w:rFonts w:asciiTheme="majorHAnsi" w:hAnsiTheme="majorHAnsi" w:eastAsiaTheme="majorEastAsia" w:cstheme="majorBidi"/>
      <w:i/>
      <w:iCs/>
      <w:color w:val="356F5E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8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color="auto" w:sz="0" w:space="0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47957E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color="47957E" w:themeColor="accent1" w:sz="4" w:space="10"/>
        <w:bottom w:val="single" w:color="47957E" w:themeColor="accent1" w:sz="4" w:space="10"/>
      </w:pBdr>
      <w:spacing w:before="360" w:after="360"/>
      <w:jc w:val="center"/>
    </w:pPr>
    <w:rPr>
      <w:i/>
      <w:iCs/>
      <w:color w:val="47957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922D0"/>
    <w:rPr>
      <w:i/>
      <w:iCs/>
      <w:color w:val="47957E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922D0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922D0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3735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color="47957E" w:themeColor="accent1" w:sz="2" w:space="10" w:frame="1"/>
        <w:left w:val="single" w:color="47957E" w:themeColor="accent1" w:sz="2" w:space="10" w:frame="1"/>
        <w:bottom w:val="single" w:color="47957E" w:themeColor="accent1" w:sz="2" w:space="10" w:frame="1"/>
        <w:right w:val="single" w:color="47957E" w:themeColor="accent1" w:sz="2" w:space="10" w:frame="1"/>
      </w:pBdr>
      <w:ind w:left="1152" w:right="1152"/>
    </w:pPr>
    <w:rPr>
      <w:rFonts w:eastAsiaTheme="minorEastAsia"/>
      <w:i/>
      <w:iCs/>
      <w:color w:val="47957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CE6" w:themeFill="accent1" w:themeFillTint="33"/>
    </w:tcPr>
    <w:tblStylePr w:type="firstRow">
      <w:rPr>
        <w:b/>
        <w:bCs/>
      </w:rPr>
      <w:tblPr/>
      <w:tcPr>
        <w:shd w:val="clear" w:color="auto" w:fill="B0D9C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9C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56F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56F5E" w:themeFill="accent1" w:themeFillShade="BF"/>
      </w:tcPr>
    </w:tblStylePr>
    <w:tblStylePr w:type="band1Vert">
      <w:tblPr/>
      <w:tcPr>
        <w:shd w:val="clear" w:color="auto" w:fill="9DD0C1" w:themeFill="accent1" w:themeFillTint="7F"/>
      </w:tcPr>
    </w:tblStylePr>
    <w:tblStylePr w:type="band1Horz">
      <w:tblPr/>
      <w:tcPr>
        <w:shd w:val="clear" w:color="auto" w:fill="9DD0C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5F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E0" w:themeFill="accent1" w:themeFillTint="3F"/>
      </w:tcPr>
    </w:tblStylePr>
    <w:tblStylePr w:type="band1Horz">
      <w:tblPr/>
      <w:tcPr>
        <w:shd w:val="clear" w:color="auto" w:fill="D7ECE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47957E" w:themeColor="accent1" w:sz="4" w:space="0"/>
        <w:bottom w:val="single" w:color="47957E" w:themeColor="accent1" w:sz="4" w:space="0"/>
        <w:right w:val="single" w:color="47957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5F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A594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A594B" w:themeColor="accent1" w:themeShade="99" w:sz="4" w:space="0"/>
          <w:insideV w:val="nil"/>
        </w:tcBorders>
        <w:shd w:val="clear" w:color="auto" w:fill="2A594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594B" w:themeFill="accent1" w:themeFillShade="99"/>
      </w:tcPr>
    </w:tblStylePr>
    <w:tblStylePr w:type="band1Vert">
      <w:tblPr/>
      <w:tcPr>
        <w:shd w:val="clear" w:color="auto" w:fill="B0D9CD" w:themeFill="accent1" w:themeFillTint="66"/>
      </w:tcPr>
    </w:tblStylePr>
    <w:tblStylePr w:type="band1Horz">
      <w:tblPr/>
      <w:tcPr>
        <w:shd w:val="clear" w:color="auto" w:fill="9DD0C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7279" w:themeColor="accent2" w:themeShade="99" w:sz="4" w:space="0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A8C8E" w:themeColor="accent4" w:sz="2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7C68" w:themeColor="accent3" w:themeShade="99" w:sz="4" w:space="0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5BDA7" w:themeColor="accent3" w:sz="2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5455" w:themeColor="accent4" w:themeShade="99" w:sz="4" w:space="0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6" w:sz="2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66C76" w:themeColor="accent5" w:themeShade="99" w:sz="4" w:space="0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4ACB6" w:themeColor="accent5" w:sz="2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E76" w:themeColor="accent6" w:themeShade="99" w:sz="4" w:space="0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795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34A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56F5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56F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6F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6F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styleId="DateChar" w:customStyle="1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9F671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0D9CD" w:themeColor="accent1" w:themeTint="66" w:sz="4" w:space="0"/>
        <w:left w:val="single" w:color="B0D9CD" w:themeColor="accent1" w:themeTint="66" w:sz="4" w:space="0"/>
        <w:bottom w:val="single" w:color="B0D9CD" w:themeColor="accent1" w:themeTint="66" w:sz="4" w:space="0"/>
        <w:right w:val="single" w:color="B0D9CD" w:themeColor="accent1" w:themeTint="66" w:sz="4" w:space="0"/>
        <w:insideH w:val="single" w:color="B0D9CD" w:themeColor="accent1" w:themeTint="66" w:sz="4" w:space="0"/>
        <w:insideV w:val="single" w:color="B0D9C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9C6B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9C6B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CE1E5" w:themeColor="accent2" w:themeTint="66" w:sz="4" w:space="0"/>
        <w:left w:val="single" w:color="BCE1E5" w:themeColor="accent2" w:themeTint="66" w:sz="4" w:space="0"/>
        <w:bottom w:val="single" w:color="BCE1E5" w:themeColor="accent2" w:themeTint="66" w:sz="4" w:space="0"/>
        <w:right w:val="single" w:color="BCE1E5" w:themeColor="accent2" w:themeTint="66" w:sz="4" w:space="0"/>
        <w:insideH w:val="single" w:color="BCE1E5" w:themeColor="accent2" w:themeTint="66" w:sz="4" w:space="0"/>
        <w:insideV w:val="single" w:color="BCE1E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C7E4DB" w:themeColor="accent3" w:themeTint="66" w:sz="4" w:space="0"/>
        <w:left w:val="single" w:color="C7E4DB" w:themeColor="accent3" w:themeTint="66" w:sz="4" w:space="0"/>
        <w:bottom w:val="single" w:color="C7E4DB" w:themeColor="accent3" w:themeTint="66" w:sz="4" w:space="0"/>
        <w:right w:val="single" w:color="C7E4DB" w:themeColor="accent3" w:themeTint="66" w:sz="4" w:space="0"/>
        <w:insideH w:val="single" w:color="C7E4DB" w:themeColor="accent3" w:themeTint="66" w:sz="4" w:space="0"/>
        <w:insideV w:val="single" w:color="C7E4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C9D0D1" w:themeColor="accent4" w:themeTint="66" w:sz="4" w:space="0"/>
        <w:left w:val="single" w:color="C9D0D1" w:themeColor="accent4" w:themeTint="66" w:sz="4" w:space="0"/>
        <w:bottom w:val="single" w:color="C9D0D1" w:themeColor="accent4" w:themeTint="66" w:sz="4" w:space="0"/>
        <w:right w:val="single" w:color="C9D0D1" w:themeColor="accent4" w:themeTint="66" w:sz="4" w:space="0"/>
        <w:insideH w:val="single" w:color="C9D0D1" w:themeColor="accent4" w:themeTint="66" w:sz="4" w:space="0"/>
        <w:insideV w:val="single" w:color="C9D0D1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CDDDE1" w:themeColor="accent5" w:themeTint="66" w:sz="4" w:space="0"/>
        <w:left w:val="single" w:color="CDDDE1" w:themeColor="accent5" w:themeTint="66" w:sz="4" w:space="0"/>
        <w:bottom w:val="single" w:color="CDDDE1" w:themeColor="accent5" w:themeTint="66" w:sz="4" w:space="0"/>
        <w:right w:val="single" w:color="CDDDE1" w:themeColor="accent5" w:themeTint="66" w:sz="4" w:space="0"/>
        <w:insideH w:val="single" w:color="CDDDE1" w:themeColor="accent5" w:themeTint="66" w:sz="4" w:space="0"/>
        <w:insideV w:val="single" w:color="CDDD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A3CEED" w:themeColor="accent6" w:themeTint="66" w:sz="4" w:space="0"/>
        <w:left w:val="single" w:color="A3CEED" w:themeColor="accent6" w:themeTint="66" w:sz="4" w:space="0"/>
        <w:bottom w:val="single" w:color="A3CEED" w:themeColor="accent6" w:themeTint="66" w:sz="4" w:space="0"/>
        <w:right w:val="single" w:color="A3CEED" w:themeColor="accent6" w:themeTint="66" w:sz="4" w:space="0"/>
        <w:insideH w:val="single" w:color="A3CEED" w:themeColor="accent6" w:themeTint="66" w:sz="4" w:space="0"/>
        <w:insideV w:val="single" w:color="A3CEE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89C6B4" w:themeColor="accent1" w:themeTint="99" w:sz="2" w:space="0"/>
        <w:bottom w:val="single" w:color="89C6B4" w:themeColor="accent1" w:themeTint="99" w:sz="2" w:space="0"/>
        <w:insideH w:val="single" w:color="89C6B4" w:themeColor="accent1" w:themeTint="99" w:sz="2" w:space="0"/>
        <w:insideV w:val="single" w:color="89C6B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9C6B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9C6B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9AD3D9" w:themeColor="accent2" w:themeTint="99" w:sz="2" w:space="0"/>
        <w:bottom w:val="single" w:color="9AD3D9" w:themeColor="accent2" w:themeTint="99" w:sz="2" w:space="0"/>
        <w:insideH w:val="single" w:color="9AD3D9" w:themeColor="accent2" w:themeTint="99" w:sz="2" w:space="0"/>
        <w:insideV w:val="single" w:color="9AD3D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D3D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CD7CA" w:themeColor="accent3" w:themeTint="99" w:sz="2" w:space="0"/>
        <w:bottom w:val="single" w:color="ACD7CA" w:themeColor="accent3" w:themeTint="99" w:sz="2" w:space="0"/>
        <w:insideH w:val="single" w:color="ACD7CA" w:themeColor="accent3" w:themeTint="99" w:sz="2" w:space="0"/>
        <w:insideV w:val="single" w:color="ACD7CA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CD7CA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FB9BB" w:themeColor="accent4" w:themeTint="99" w:sz="2" w:space="0"/>
        <w:bottom w:val="single" w:color="AFB9BB" w:themeColor="accent4" w:themeTint="99" w:sz="2" w:space="0"/>
        <w:insideH w:val="single" w:color="AFB9BB" w:themeColor="accent4" w:themeTint="99" w:sz="2" w:space="0"/>
        <w:insideV w:val="single" w:color="AFB9B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B9BB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B5CDD3" w:themeColor="accent5" w:themeTint="99" w:sz="2" w:space="0"/>
        <w:bottom w:val="single" w:color="B5CDD3" w:themeColor="accent5" w:themeTint="99" w:sz="2" w:space="0"/>
        <w:insideH w:val="single" w:color="B5CDD3" w:themeColor="accent5" w:themeTint="99" w:sz="2" w:space="0"/>
        <w:insideV w:val="single" w:color="B5CD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5CD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74B5E4" w:themeColor="accent6" w:themeTint="99" w:sz="2" w:space="0"/>
        <w:bottom w:val="single" w:color="74B5E4" w:themeColor="accent6" w:themeTint="99" w:sz="2" w:space="0"/>
        <w:insideH w:val="single" w:color="74B5E4" w:themeColor="accent6" w:themeTint="99" w:sz="2" w:space="0"/>
        <w:insideV w:val="single" w:color="74B5E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4B5E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89C6B4" w:themeColor="accent1" w:themeTint="99" w:sz="4" w:space="0"/>
        <w:left w:val="single" w:color="89C6B4" w:themeColor="accent1" w:themeTint="99" w:sz="4" w:space="0"/>
        <w:bottom w:val="single" w:color="89C6B4" w:themeColor="accent1" w:themeTint="99" w:sz="4" w:space="0"/>
        <w:right w:val="single" w:color="89C6B4" w:themeColor="accent1" w:themeTint="99" w:sz="4" w:space="0"/>
        <w:insideH w:val="single" w:color="89C6B4" w:themeColor="accent1" w:themeTint="99" w:sz="4" w:space="0"/>
        <w:insideV w:val="single" w:color="89C6B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  <w:tblStylePr w:type="neCell">
      <w:tblPr/>
      <w:tcPr>
        <w:tcBorders>
          <w:bottom w:val="single" w:color="89C6B4" w:themeColor="accent1" w:themeTint="99" w:sz="4" w:space="0"/>
        </w:tcBorders>
      </w:tcPr>
    </w:tblStylePr>
    <w:tblStylePr w:type="nwCell">
      <w:tblPr/>
      <w:tcPr>
        <w:tcBorders>
          <w:bottom w:val="single" w:color="89C6B4" w:themeColor="accent1" w:themeTint="99" w:sz="4" w:space="0"/>
        </w:tcBorders>
      </w:tcPr>
    </w:tblStylePr>
    <w:tblStylePr w:type="seCell">
      <w:tblPr/>
      <w:tcPr>
        <w:tcBorders>
          <w:top w:val="single" w:color="89C6B4" w:themeColor="accent1" w:themeTint="99" w:sz="4" w:space="0"/>
        </w:tcBorders>
      </w:tcPr>
    </w:tblStylePr>
    <w:tblStylePr w:type="swCell">
      <w:tblPr/>
      <w:tcPr>
        <w:tcBorders>
          <w:top w:val="single" w:color="89C6B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themeTint="99" w:sz="4" w:space="0"/>
        </w:tcBorders>
      </w:tcPr>
    </w:tblStylePr>
    <w:tblStylePr w:type="nwCell">
      <w:tblPr/>
      <w:tcPr>
        <w:tcBorders>
          <w:bottom w:val="single" w:color="9AD3D9" w:themeColor="accent2" w:themeTint="99" w:sz="4" w:space="0"/>
        </w:tcBorders>
      </w:tcPr>
    </w:tblStylePr>
    <w:tblStylePr w:type="seCell">
      <w:tblPr/>
      <w:tcPr>
        <w:tcBorders>
          <w:top w:val="single" w:color="9AD3D9" w:themeColor="accent2" w:themeTint="99" w:sz="4" w:space="0"/>
        </w:tcBorders>
      </w:tcPr>
    </w:tblStylePr>
    <w:tblStylePr w:type="swCell">
      <w:tblPr/>
      <w:tcPr>
        <w:tcBorders>
          <w:top w:val="single" w:color="9AD3D9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themeTint="99" w:sz="4" w:space="0"/>
        </w:tcBorders>
      </w:tcPr>
    </w:tblStylePr>
    <w:tblStylePr w:type="nwCell">
      <w:tblPr/>
      <w:tcPr>
        <w:tcBorders>
          <w:bottom w:val="single" w:color="ACD7CA" w:themeColor="accent3" w:themeTint="99" w:sz="4" w:space="0"/>
        </w:tcBorders>
      </w:tcPr>
    </w:tblStylePr>
    <w:tblStylePr w:type="seCell">
      <w:tblPr/>
      <w:tcPr>
        <w:tcBorders>
          <w:top w:val="single" w:color="ACD7CA" w:themeColor="accent3" w:themeTint="99" w:sz="4" w:space="0"/>
        </w:tcBorders>
      </w:tcPr>
    </w:tblStylePr>
    <w:tblStylePr w:type="swCell">
      <w:tblPr/>
      <w:tcPr>
        <w:tcBorders>
          <w:top w:val="single" w:color="ACD7CA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themeTint="99" w:sz="4" w:space="0"/>
        </w:tcBorders>
      </w:tcPr>
    </w:tblStylePr>
    <w:tblStylePr w:type="nwCell">
      <w:tblPr/>
      <w:tcPr>
        <w:tcBorders>
          <w:bottom w:val="single" w:color="AFB9BB" w:themeColor="accent4" w:themeTint="99" w:sz="4" w:space="0"/>
        </w:tcBorders>
      </w:tcPr>
    </w:tblStylePr>
    <w:tblStylePr w:type="seCell">
      <w:tblPr/>
      <w:tcPr>
        <w:tcBorders>
          <w:top w:val="single" w:color="AFB9BB" w:themeColor="accent4" w:themeTint="99" w:sz="4" w:space="0"/>
        </w:tcBorders>
      </w:tcPr>
    </w:tblStylePr>
    <w:tblStylePr w:type="swCell">
      <w:tblPr/>
      <w:tcPr>
        <w:tcBorders>
          <w:top w:val="single" w:color="AFB9BB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themeTint="99" w:sz="4" w:space="0"/>
        </w:tcBorders>
      </w:tcPr>
    </w:tblStylePr>
    <w:tblStylePr w:type="nwCell">
      <w:tblPr/>
      <w:tcPr>
        <w:tcBorders>
          <w:bottom w:val="single" w:color="B5CDD3" w:themeColor="accent5" w:themeTint="99" w:sz="4" w:space="0"/>
        </w:tcBorders>
      </w:tcPr>
    </w:tblStylePr>
    <w:tblStylePr w:type="seCell">
      <w:tblPr/>
      <w:tcPr>
        <w:tcBorders>
          <w:top w:val="single" w:color="B5CDD3" w:themeColor="accent5" w:themeTint="99" w:sz="4" w:space="0"/>
        </w:tcBorders>
      </w:tcPr>
    </w:tblStylePr>
    <w:tblStylePr w:type="swCell">
      <w:tblPr/>
      <w:tcPr>
        <w:tcBorders>
          <w:top w:val="single" w:color="B5CDD3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themeTint="99" w:sz="4" w:space="0"/>
        </w:tcBorders>
      </w:tcPr>
    </w:tblStylePr>
    <w:tblStylePr w:type="nwCell">
      <w:tblPr/>
      <w:tcPr>
        <w:tcBorders>
          <w:bottom w:val="single" w:color="74B5E4" w:themeColor="accent6" w:themeTint="99" w:sz="4" w:space="0"/>
        </w:tcBorders>
      </w:tcPr>
    </w:tblStylePr>
    <w:tblStylePr w:type="seCell">
      <w:tblPr/>
      <w:tcPr>
        <w:tcBorders>
          <w:top w:val="single" w:color="74B5E4" w:themeColor="accent6" w:themeTint="99" w:sz="4" w:space="0"/>
        </w:tcBorders>
      </w:tcPr>
    </w:tblStylePr>
    <w:tblStylePr w:type="swCell">
      <w:tblPr/>
      <w:tcPr>
        <w:tcBorders>
          <w:top w:val="single" w:color="74B5E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89C6B4" w:themeColor="accent1" w:themeTint="99" w:sz="4" w:space="0"/>
        <w:left w:val="single" w:color="89C6B4" w:themeColor="accent1" w:themeTint="99" w:sz="4" w:space="0"/>
        <w:bottom w:val="single" w:color="89C6B4" w:themeColor="accent1" w:themeTint="99" w:sz="4" w:space="0"/>
        <w:right w:val="single" w:color="89C6B4" w:themeColor="accent1" w:themeTint="99" w:sz="4" w:space="0"/>
        <w:insideH w:val="single" w:color="89C6B4" w:themeColor="accent1" w:themeTint="99" w:sz="4" w:space="0"/>
        <w:insideV w:val="single" w:color="89C6B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7957E" w:themeColor="accent1" w:sz="4" w:space="0"/>
          <w:left w:val="single" w:color="47957E" w:themeColor="accent1" w:sz="4" w:space="0"/>
          <w:bottom w:val="single" w:color="47957E" w:themeColor="accent1" w:sz="4" w:space="0"/>
          <w:right w:val="single" w:color="47957E" w:themeColor="accent1" w:sz="4" w:space="0"/>
          <w:insideH w:val="nil"/>
          <w:insideV w:val="nil"/>
        </w:tcBorders>
        <w:shd w:val="clear" w:color="auto" w:fill="47957E" w:themeFill="accent1"/>
      </w:tcPr>
    </w:tblStylePr>
    <w:tblStylePr w:type="lastRow">
      <w:rPr>
        <w:b/>
        <w:bCs/>
      </w:rPr>
      <w:tblPr/>
      <w:tcPr>
        <w:tcBorders>
          <w:top w:val="double" w:color="47957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CE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7957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7957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7957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7957E" w:themeFill="accent1"/>
      </w:tcPr>
    </w:tblStylePr>
    <w:tblStylePr w:type="band1Vert">
      <w:tblPr/>
      <w:tcPr>
        <w:shd w:val="clear" w:color="auto" w:fill="B0D9CD" w:themeFill="accent1" w:themeFillTint="66"/>
      </w:tcPr>
    </w:tblStylePr>
    <w:tblStylePr w:type="band1Horz">
      <w:tblPr/>
      <w:tcPr>
        <w:shd w:val="clear" w:color="auto" w:fill="B0D9C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356F5E" w:themeColor="accent1" w:themeShade="BF"/>
    </w:rPr>
    <w:tblPr>
      <w:tblStyleRowBandSize w:val="1"/>
      <w:tblStyleColBandSize w:val="1"/>
      <w:tblBorders>
        <w:top w:val="single" w:color="89C6B4" w:themeColor="accent1" w:themeTint="99" w:sz="4" w:space="0"/>
        <w:left w:val="single" w:color="89C6B4" w:themeColor="accent1" w:themeTint="99" w:sz="4" w:space="0"/>
        <w:bottom w:val="single" w:color="89C6B4" w:themeColor="accent1" w:themeTint="99" w:sz="4" w:space="0"/>
        <w:right w:val="single" w:color="89C6B4" w:themeColor="accent1" w:themeTint="99" w:sz="4" w:space="0"/>
        <w:insideH w:val="single" w:color="89C6B4" w:themeColor="accent1" w:themeTint="99" w:sz="4" w:space="0"/>
        <w:insideV w:val="single" w:color="89C6B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9C6B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9C6B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356F5E" w:themeColor="accent1" w:themeShade="BF"/>
    </w:rPr>
    <w:tblPr>
      <w:tblStyleRowBandSize w:val="1"/>
      <w:tblStyleColBandSize w:val="1"/>
      <w:tblBorders>
        <w:top w:val="single" w:color="89C6B4" w:themeColor="accent1" w:themeTint="99" w:sz="4" w:space="0"/>
        <w:left w:val="single" w:color="89C6B4" w:themeColor="accent1" w:themeTint="99" w:sz="4" w:space="0"/>
        <w:bottom w:val="single" w:color="89C6B4" w:themeColor="accent1" w:themeTint="99" w:sz="4" w:space="0"/>
        <w:right w:val="single" w:color="89C6B4" w:themeColor="accent1" w:themeTint="99" w:sz="4" w:space="0"/>
        <w:insideH w:val="single" w:color="89C6B4" w:themeColor="accent1" w:themeTint="99" w:sz="4" w:space="0"/>
        <w:insideV w:val="single" w:color="89C6B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  <w:tblStylePr w:type="neCell">
      <w:tblPr/>
      <w:tcPr>
        <w:tcBorders>
          <w:bottom w:val="single" w:color="89C6B4" w:themeColor="accent1" w:themeTint="99" w:sz="4" w:space="0"/>
        </w:tcBorders>
      </w:tcPr>
    </w:tblStylePr>
    <w:tblStylePr w:type="nwCell">
      <w:tblPr/>
      <w:tcPr>
        <w:tcBorders>
          <w:bottom w:val="single" w:color="89C6B4" w:themeColor="accent1" w:themeTint="99" w:sz="4" w:space="0"/>
        </w:tcBorders>
      </w:tcPr>
    </w:tblStylePr>
    <w:tblStylePr w:type="seCell">
      <w:tblPr/>
      <w:tcPr>
        <w:tcBorders>
          <w:top w:val="single" w:color="89C6B4" w:themeColor="accent1" w:themeTint="99" w:sz="4" w:space="0"/>
        </w:tcBorders>
      </w:tcPr>
    </w:tblStylePr>
    <w:tblStylePr w:type="swCell">
      <w:tblPr/>
      <w:tcPr>
        <w:tcBorders>
          <w:top w:val="single" w:color="89C6B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themeTint="99" w:sz="4" w:space="0"/>
        </w:tcBorders>
      </w:tcPr>
    </w:tblStylePr>
    <w:tblStylePr w:type="nwCell">
      <w:tblPr/>
      <w:tcPr>
        <w:tcBorders>
          <w:bottom w:val="single" w:color="9AD3D9" w:themeColor="accent2" w:themeTint="99" w:sz="4" w:space="0"/>
        </w:tcBorders>
      </w:tcPr>
    </w:tblStylePr>
    <w:tblStylePr w:type="seCell">
      <w:tblPr/>
      <w:tcPr>
        <w:tcBorders>
          <w:top w:val="single" w:color="9AD3D9" w:themeColor="accent2" w:themeTint="99" w:sz="4" w:space="0"/>
        </w:tcBorders>
      </w:tcPr>
    </w:tblStylePr>
    <w:tblStylePr w:type="swCell">
      <w:tblPr/>
      <w:tcPr>
        <w:tcBorders>
          <w:top w:val="single" w:color="9AD3D9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themeTint="99" w:sz="4" w:space="0"/>
        </w:tcBorders>
      </w:tcPr>
    </w:tblStylePr>
    <w:tblStylePr w:type="nwCell">
      <w:tblPr/>
      <w:tcPr>
        <w:tcBorders>
          <w:bottom w:val="single" w:color="ACD7CA" w:themeColor="accent3" w:themeTint="99" w:sz="4" w:space="0"/>
        </w:tcBorders>
      </w:tcPr>
    </w:tblStylePr>
    <w:tblStylePr w:type="seCell">
      <w:tblPr/>
      <w:tcPr>
        <w:tcBorders>
          <w:top w:val="single" w:color="ACD7CA" w:themeColor="accent3" w:themeTint="99" w:sz="4" w:space="0"/>
        </w:tcBorders>
      </w:tcPr>
    </w:tblStylePr>
    <w:tblStylePr w:type="swCell">
      <w:tblPr/>
      <w:tcPr>
        <w:tcBorders>
          <w:top w:val="single" w:color="ACD7CA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themeTint="99" w:sz="4" w:space="0"/>
        </w:tcBorders>
      </w:tcPr>
    </w:tblStylePr>
    <w:tblStylePr w:type="nwCell">
      <w:tblPr/>
      <w:tcPr>
        <w:tcBorders>
          <w:bottom w:val="single" w:color="AFB9BB" w:themeColor="accent4" w:themeTint="99" w:sz="4" w:space="0"/>
        </w:tcBorders>
      </w:tcPr>
    </w:tblStylePr>
    <w:tblStylePr w:type="seCell">
      <w:tblPr/>
      <w:tcPr>
        <w:tcBorders>
          <w:top w:val="single" w:color="AFB9BB" w:themeColor="accent4" w:themeTint="99" w:sz="4" w:space="0"/>
        </w:tcBorders>
      </w:tcPr>
    </w:tblStylePr>
    <w:tblStylePr w:type="swCell">
      <w:tblPr/>
      <w:tcPr>
        <w:tcBorders>
          <w:top w:val="single" w:color="AFB9BB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themeTint="99" w:sz="4" w:space="0"/>
        </w:tcBorders>
      </w:tcPr>
    </w:tblStylePr>
    <w:tblStylePr w:type="nwCell">
      <w:tblPr/>
      <w:tcPr>
        <w:tcBorders>
          <w:bottom w:val="single" w:color="B5CDD3" w:themeColor="accent5" w:themeTint="99" w:sz="4" w:space="0"/>
        </w:tcBorders>
      </w:tcPr>
    </w:tblStylePr>
    <w:tblStylePr w:type="seCell">
      <w:tblPr/>
      <w:tcPr>
        <w:tcBorders>
          <w:top w:val="single" w:color="B5CDD3" w:themeColor="accent5" w:themeTint="99" w:sz="4" w:space="0"/>
        </w:tcBorders>
      </w:tcPr>
    </w:tblStylePr>
    <w:tblStylePr w:type="swCell">
      <w:tblPr/>
      <w:tcPr>
        <w:tcBorders>
          <w:top w:val="single" w:color="B5CDD3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themeTint="99" w:sz="4" w:space="0"/>
        </w:tcBorders>
      </w:tcPr>
    </w:tblStylePr>
    <w:tblStylePr w:type="nwCell">
      <w:tblPr/>
      <w:tcPr>
        <w:tcBorders>
          <w:bottom w:val="single" w:color="74B5E4" w:themeColor="accent6" w:themeTint="99" w:sz="4" w:space="0"/>
        </w:tcBorders>
      </w:tcPr>
    </w:tblStylePr>
    <w:tblStylePr w:type="seCell">
      <w:tblPr/>
      <w:tcPr>
        <w:tcBorders>
          <w:top w:val="single" w:color="74B5E4" w:themeColor="accent6" w:themeTint="99" w:sz="4" w:space="0"/>
        </w:tcBorders>
      </w:tcPr>
    </w:tblStylePr>
    <w:tblStylePr w:type="swCell">
      <w:tblPr/>
      <w:tcPr>
        <w:tcBorders>
          <w:top w:val="single" w:color="74B5E4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6C47D8"/>
    <w:rPr>
      <w:rFonts w:asciiTheme="majorHAnsi" w:hAnsiTheme="majorHAnsi" w:eastAsiaTheme="majorEastAsia" w:cstheme="majorBidi"/>
      <w:color w:val="356F5E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47D8"/>
    <w:rPr>
      <w:rFonts w:asciiTheme="majorHAnsi" w:hAnsiTheme="majorHAnsi" w:eastAsiaTheme="majorEastAsia" w:cstheme="majorBidi"/>
      <w:color w:val="234A3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47D8"/>
    <w:rPr>
      <w:rFonts w:asciiTheme="majorHAnsi" w:hAnsiTheme="majorHAnsi" w:eastAsiaTheme="majorEastAsia" w:cstheme="majorBidi"/>
      <w:i/>
      <w:iCs/>
      <w:color w:val="234A3E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47957E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7957E" w:themeColor="accent1" w:sz="8" w:space="0"/>
        <w:left w:val="single" w:color="47957E" w:themeColor="accent1" w:sz="8" w:space="0"/>
        <w:bottom w:val="single" w:color="47957E" w:themeColor="accent1" w:sz="8" w:space="0"/>
        <w:right w:val="single" w:color="47957E" w:themeColor="accent1" w:sz="8" w:space="0"/>
        <w:insideH w:val="single" w:color="47957E" w:themeColor="accent1" w:sz="8" w:space="0"/>
        <w:insideV w:val="single" w:color="47957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7957E" w:themeColor="accent1" w:sz="8" w:space="0"/>
          <w:left w:val="single" w:color="47957E" w:themeColor="accent1" w:sz="8" w:space="0"/>
          <w:bottom w:val="single" w:color="47957E" w:themeColor="accent1" w:sz="18" w:space="0"/>
          <w:right w:val="single" w:color="47957E" w:themeColor="accent1" w:sz="8" w:space="0"/>
          <w:insideH w:val="nil"/>
          <w:insideV w:val="single" w:color="47957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7957E" w:themeColor="accent1" w:sz="6" w:space="0"/>
          <w:left w:val="single" w:color="47957E" w:themeColor="accent1" w:sz="8" w:space="0"/>
          <w:bottom w:val="single" w:color="47957E" w:themeColor="accent1" w:sz="8" w:space="0"/>
          <w:right w:val="single" w:color="47957E" w:themeColor="accent1" w:sz="8" w:space="0"/>
          <w:insideH w:val="nil"/>
          <w:insideV w:val="single" w:color="47957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7957E" w:themeColor="accent1" w:sz="8" w:space="0"/>
          <w:left w:val="single" w:color="47957E" w:themeColor="accent1" w:sz="8" w:space="0"/>
          <w:bottom w:val="single" w:color="47957E" w:themeColor="accent1" w:sz="8" w:space="0"/>
          <w:right w:val="single" w:color="47957E" w:themeColor="accent1" w:sz="8" w:space="0"/>
        </w:tcBorders>
      </w:tcPr>
    </w:tblStylePr>
    <w:tblStylePr w:type="band1Vert">
      <w:tblPr/>
      <w:tcPr>
        <w:tcBorders>
          <w:top w:val="single" w:color="47957E" w:themeColor="accent1" w:sz="8" w:space="0"/>
          <w:left w:val="single" w:color="47957E" w:themeColor="accent1" w:sz="8" w:space="0"/>
          <w:bottom w:val="single" w:color="47957E" w:themeColor="accent1" w:sz="8" w:space="0"/>
          <w:right w:val="single" w:color="47957E" w:themeColor="accent1" w:sz="8" w:space="0"/>
        </w:tcBorders>
        <w:shd w:val="clear" w:color="auto" w:fill="CEE8E0" w:themeFill="accent1" w:themeFillTint="3F"/>
      </w:tcPr>
    </w:tblStylePr>
    <w:tblStylePr w:type="band1Horz">
      <w:tblPr/>
      <w:tcPr>
        <w:tcBorders>
          <w:top w:val="single" w:color="47957E" w:themeColor="accent1" w:sz="8" w:space="0"/>
          <w:left w:val="single" w:color="47957E" w:themeColor="accent1" w:sz="8" w:space="0"/>
          <w:bottom w:val="single" w:color="47957E" w:themeColor="accent1" w:sz="8" w:space="0"/>
          <w:right w:val="single" w:color="47957E" w:themeColor="accent1" w:sz="8" w:space="0"/>
          <w:insideV w:val="single" w:color="47957E" w:themeColor="accent1" w:sz="8" w:space="0"/>
        </w:tcBorders>
        <w:shd w:val="clear" w:color="auto" w:fill="CEE8E0" w:themeFill="accent1" w:themeFillTint="3F"/>
      </w:tcPr>
    </w:tblStylePr>
    <w:tblStylePr w:type="band2Horz">
      <w:tblPr/>
      <w:tcPr>
        <w:tcBorders>
          <w:top w:val="single" w:color="47957E" w:themeColor="accent1" w:sz="8" w:space="0"/>
          <w:left w:val="single" w:color="47957E" w:themeColor="accent1" w:sz="8" w:space="0"/>
          <w:bottom w:val="single" w:color="47957E" w:themeColor="accent1" w:sz="8" w:space="0"/>
          <w:right w:val="single" w:color="47957E" w:themeColor="accent1" w:sz="8" w:space="0"/>
          <w:insideV w:val="single" w:color="47957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1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1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1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1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1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7957E" w:themeColor="accent1" w:sz="8" w:space="0"/>
        <w:left w:val="single" w:color="47957E" w:themeColor="accent1" w:sz="8" w:space="0"/>
        <w:bottom w:val="single" w:color="47957E" w:themeColor="accent1" w:sz="8" w:space="0"/>
        <w:right w:val="single" w:color="47957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95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7957E" w:themeColor="accent1" w:sz="6" w:space="0"/>
          <w:left w:val="single" w:color="47957E" w:themeColor="accent1" w:sz="8" w:space="0"/>
          <w:bottom w:val="single" w:color="47957E" w:themeColor="accent1" w:sz="8" w:space="0"/>
          <w:right w:val="single" w:color="47957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7957E" w:themeColor="accent1" w:sz="8" w:space="0"/>
          <w:left w:val="single" w:color="47957E" w:themeColor="accent1" w:sz="8" w:space="0"/>
          <w:bottom w:val="single" w:color="47957E" w:themeColor="accent1" w:sz="8" w:space="0"/>
          <w:right w:val="single" w:color="47957E" w:themeColor="accent1" w:sz="8" w:space="0"/>
        </w:tcBorders>
      </w:tcPr>
    </w:tblStylePr>
    <w:tblStylePr w:type="band1Horz">
      <w:tblPr/>
      <w:tcPr>
        <w:tcBorders>
          <w:top w:val="single" w:color="47957E" w:themeColor="accent1" w:sz="8" w:space="0"/>
          <w:left w:val="single" w:color="47957E" w:themeColor="accent1" w:sz="8" w:space="0"/>
          <w:bottom w:val="single" w:color="47957E" w:themeColor="accent1" w:sz="8" w:space="0"/>
          <w:right w:val="single" w:color="47957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356F5E" w:themeColor="accent1" w:themeShade="BF"/>
    </w:rPr>
    <w:tblPr>
      <w:tblStyleRowBandSize w:val="1"/>
      <w:tblStyleColBandSize w:val="1"/>
      <w:tblBorders>
        <w:top w:val="single" w:color="47957E" w:themeColor="accent1" w:sz="8" w:space="0"/>
        <w:bottom w:val="single" w:color="47957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7957E" w:themeColor="accent1" w:sz="8" w:space="0"/>
          <w:left w:val="nil"/>
          <w:bottom w:val="single" w:color="47957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7957E" w:themeColor="accent1" w:sz="8" w:space="0"/>
          <w:left w:val="nil"/>
          <w:bottom w:val="single" w:color="47957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8E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9C6B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9C6B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D3D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CD7CA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B9BB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5CD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4B5E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89C6B4" w:themeColor="accent1" w:themeTint="99" w:sz="4" w:space="0"/>
        <w:bottom w:val="single" w:color="89C6B4" w:themeColor="accent1" w:themeTint="99" w:sz="4" w:space="0"/>
        <w:insideH w:val="single" w:color="89C6B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9AD3D9" w:themeColor="accent2" w:themeTint="99" w:sz="4" w:space="0"/>
        <w:bottom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CD7CA" w:themeColor="accent3" w:themeTint="99" w:sz="4" w:space="0"/>
        <w:bottom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FB9BB" w:themeColor="accent4" w:themeTint="99" w:sz="4" w:space="0"/>
        <w:bottom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B5CDD3" w:themeColor="accent5" w:themeTint="99" w:sz="4" w:space="0"/>
        <w:bottom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74B5E4" w:themeColor="accent6" w:themeTint="99" w:sz="4" w:space="0"/>
        <w:bottom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47957E" w:themeColor="accent1" w:sz="4" w:space="0"/>
        <w:left w:val="single" w:color="47957E" w:themeColor="accent1" w:sz="4" w:space="0"/>
        <w:bottom w:val="single" w:color="47957E" w:themeColor="accent1" w:sz="4" w:space="0"/>
        <w:right w:val="single" w:color="47957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957E" w:themeFill="accent1"/>
      </w:tcPr>
    </w:tblStylePr>
    <w:tblStylePr w:type="lastRow">
      <w:rPr>
        <w:b/>
        <w:bCs/>
      </w:rPr>
      <w:tblPr/>
      <w:tcPr>
        <w:tcBorders>
          <w:top w:val="double" w:color="47957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7957E" w:themeColor="accent1" w:sz="4" w:space="0"/>
          <w:right w:val="single" w:color="47957E" w:themeColor="accent1" w:sz="4" w:space="0"/>
        </w:tcBorders>
      </w:tcPr>
    </w:tblStylePr>
    <w:tblStylePr w:type="band1Horz">
      <w:tblPr/>
      <w:tcPr>
        <w:tcBorders>
          <w:top w:val="single" w:color="47957E" w:themeColor="accent1" w:sz="4" w:space="0"/>
          <w:bottom w:val="single" w:color="47957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7957E" w:themeColor="accent1" w:sz="4" w:space="0"/>
          <w:left w:val="nil"/>
        </w:tcBorders>
      </w:tcPr>
    </w:tblStylePr>
    <w:tblStylePr w:type="swCell">
      <w:tblPr/>
      <w:tcPr>
        <w:tcBorders>
          <w:top w:val="double" w:color="47957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58B6C0" w:themeColor="accent2" w:sz="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8B6C0" w:themeColor="accent2" w:sz="4" w:space="0"/>
          <w:right w:val="single" w:color="58B6C0" w:themeColor="accent2" w:sz="4" w:space="0"/>
        </w:tcBorders>
      </w:tcPr>
    </w:tblStylePr>
    <w:tblStylePr w:type="band1Horz">
      <w:tblPr/>
      <w:tcPr>
        <w:tcBorders>
          <w:top w:val="single" w:color="58B6C0" w:themeColor="accent2" w:sz="4" w:space="0"/>
          <w:bottom w:val="single" w:color="58B6C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8B6C0" w:themeColor="accent2" w:sz="4" w:space="0"/>
          <w:left w:val="nil"/>
        </w:tcBorders>
      </w:tcPr>
    </w:tblStylePr>
    <w:tblStylePr w:type="swCell">
      <w:tblPr/>
      <w:tcPr>
        <w:tcBorders>
          <w:top w:val="double" w:color="58B6C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5BDA7" w:themeColor="accent3" w:sz="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5BDA7" w:themeColor="accent3" w:sz="4" w:space="0"/>
          <w:right w:val="single" w:color="75BDA7" w:themeColor="accent3" w:sz="4" w:space="0"/>
        </w:tcBorders>
      </w:tcPr>
    </w:tblStylePr>
    <w:tblStylePr w:type="band1Horz">
      <w:tblPr/>
      <w:tcPr>
        <w:tcBorders>
          <w:top w:val="single" w:color="75BDA7" w:themeColor="accent3" w:sz="4" w:space="0"/>
          <w:bottom w:val="single" w:color="75BDA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5BDA7" w:themeColor="accent3" w:sz="4" w:space="0"/>
          <w:left w:val="nil"/>
        </w:tcBorders>
      </w:tcPr>
    </w:tblStylePr>
    <w:tblStylePr w:type="swCell">
      <w:tblPr/>
      <w:tcPr>
        <w:tcBorders>
          <w:top w:val="double" w:color="75BDA7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A8C8E" w:themeColor="accent4" w:sz="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8C8E" w:themeColor="accent4" w:sz="4" w:space="0"/>
          <w:right w:val="single" w:color="7A8C8E" w:themeColor="accent4" w:sz="4" w:space="0"/>
        </w:tcBorders>
      </w:tcPr>
    </w:tblStylePr>
    <w:tblStylePr w:type="band1Horz">
      <w:tblPr/>
      <w:tcPr>
        <w:tcBorders>
          <w:top w:val="single" w:color="7A8C8E" w:themeColor="accent4" w:sz="4" w:space="0"/>
          <w:bottom w:val="single" w:color="7A8C8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8C8E" w:themeColor="accent4" w:sz="4" w:space="0"/>
          <w:left w:val="nil"/>
        </w:tcBorders>
      </w:tcPr>
    </w:tblStylePr>
    <w:tblStylePr w:type="swCell">
      <w:tblPr/>
      <w:tcPr>
        <w:tcBorders>
          <w:top w:val="double" w:color="7A8C8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84ACB6" w:themeColor="accent5" w:sz="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4ACB6" w:themeColor="accent5" w:sz="4" w:space="0"/>
          <w:right w:val="single" w:color="84ACB6" w:themeColor="accent5" w:sz="4" w:space="0"/>
        </w:tcBorders>
      </w:tcPr>
    </w:tblStylePr>
    <w:tblStylePr w:type="band1Horz">
      <w:tblPr/>
      <w:tcPr>
        <w:tcBorders>
          <w:top w:val="single" w:color="84ACB6" w:themeColor="accent5" w:sz="4" w:space="0"/>
          <w:bottom w:val="single" w:color="84AC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4ACB6" w:themeColor="accent5" w:sz="4" w:space="0"/>
          <w:left w:val="nil"/>
        </w:tcBorders>
      </w:tcPr>
    </w:tblStylePr>
    <w:tblStylePr w:type="swCell">
      <w:tblPr/>
      <w:tcPr>
        <w:tcBorders>
          <w:top w:val="double" w:color="84ACB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2683C6" w:themeColor="accent6" w:sz="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3C6" w:themeColor="accent6" w:sz="4" w:space="0"/>
          <w:right w:val="single" w:color="2683C6" w:themeColor="accent6" w:sz="4" w:space="0"/>
        </w:tcBorders>
      </w:tcPr>
    </w:tblStylePr>
    <w:tblStylePr w:type="band1Horz">
      <w:tblPr/>
      <w:tcPr>
        <w:tcBorders>
          <w:top w:val="single" w:color="2683C6" w:themeColor="accent6" w:sz="4" w:space="0"/>
          <w:bottom w:val="single" w:color="2683C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3C6" w:themeColor="accent6" w:sz="4" w:space="0"/>
          <w:left w:val="nil"/>
        </w:tcBorders>
      </w:tcPr>
    </w:tblStylePr>
    <w:tblStylePr w:type="swCell">
      <w:tblPr/>
      <w:tcPr>
        <w:tcBorders>
          <w:top w:val="double" w:color="2683C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89C6B4" w:themeColor="accent1" w:themeTint="99" w:sz="4" w:space="0"/>
        <w:left w:val="single" w:color="89C6B4" w:themeColor="accent1" w:themeTint="99" w:sz="4" w:space="0"/>
        <w:bottom w:val="single" w:color="89C6B4" w:themeColor="accent1" w:themeTint="99" w:sz="4" w:space="0"/>
        <w:right w:val="single" w:color="89C6B4" w:themeColor="accent1" w:themeTint="99" w:sz="4" w:space="0"/>
        <w:insideH w:val="single" w:color="89C6B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7957E" w:themeColor="accent1" w:sz="4" w:space="0"/>
          <w:left w:val="single" w:color="47957E" w:themeColor="accent1" w:sz="4" w:space="0"/>
          <w:bottom w:val="single" w:color="47957E" w:themeColor="accent1" w:sz="4" w:space="0"/>
          <w:right w:val="single" w:color="47957E" w:themeColor="accent1" w:sz="4" w:space="0"/>
          <w:insideH w:val="nil"/>
        </w:tcBorders>
        <w:shd w:val="clear" w:color="auto" w:fill="47957E" w:themeFill="accent1"/>
      </w:tcPr>
    </w:tblStylePr>
    <w:tblStylePr w:type="lastRow">
      <w:rPr>
        <w:b/>
        <w:bCs/>
      </w:rPr>
      <w:tblPr/>
      <w:tcPr>
        <w:tcBorders>
          <w:top w:val="double" w:color="89C6B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7957E" w:themeColor="accent1" w:sz="24" w:space="0"/>
        <w:left w:val="single" w:color="47957E" w:themeColor="accent1" w:sz="24" w:space="0"/>
        <w:bottom w:val="single" w:color="47957E" w:themeColor="accent1" w:sz="24" w:space="0"/>
        <w:right w:val="single" w:color="47957E" w:themeColor="accent1" w:sz="24" w:space="0"/>
      </w:tblBorders>
    </w:tblPr>
    <w:tcPr>
      <w:shd w:val="clear" w:color="auto" w:fill="47957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24" w:space="0"/>
        <w:bottom w:val="single" w:color="58B6C0" w:themeColor="accent2" w:sz="24" w:space="0"/>
        <w:right w:val="single" w:color="58B6C0" w:themeColor="accent2" w:sz="24" w:space="0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5BDA7" w:themeColor="accent3" w:sz="24" w:space="0"/>
        <w:left w:val="single" w:color="75BDA7" w:themeColor="accent3" w:sz="24" w:space="0"/>
        <w:bottom w:val="single" w:color="75BDA7" w:themeColor="accent3" w:sz="24" w:space="0"/>
        <w:right w:val="single" w:color="75BDA7" w:themeColor="accent3" w:sz="24" w:space="0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8C8E" w:themeColor="accent4" w:sz="24" w:space="0"/>
        <w:left w:val="single" w:color="7A8C8E" w:themeColor="accent4" w:sz="24" w:space="0"/>
        <w:bottom w:val="single" w:color="7A8C8E" w:themeColor="accent4" w:sz="24" w:space="0"/>
        <w:right w:val="single" w:color="7A8C8E" w:themeColor="accent4" w:sz="24" w:space="0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4ACB6" w:themeColor="accent5" w:sz="24" w:space="0"/>
        <w:left w:val="single" w:color="84ACB6" w:themeColor="accent5" w:sz="24" w:space="0"/>
        <w:bottom w:val="single" w:color="84ACB6" w:themeColor="accent5" w:sz="24" w:space="0"/>
        <w:right w:val="single" w:color="84ACB6" w:themeColor="accent5" w:sz="24" w:space="0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2683C6" w:themeColor="accent6" w:sz="24" w:space="0"/>
        <w:left w:val="single" w:color="2683C6" w:themeColor="accent6" w:sz="24" w:space="0"/>
        <w:bottom w:val="single" w:color="2683C6" w:themeColor="accent6" w:sz="24" w:space="0"/>
        <w:right w:val="single" w:color="2683C6" w:themeColor="accent6" w:sz="24" w:space="0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356F5E" w:themeColor="accent1" w:themeShade="BF"/>
    </w:rPr>
    <w:tblPr>
      <w:tblStyleRowBandSize w:val="1"/>
      <w:tblStyleColBandSize w:val="1"/>
      <w:tblBorders>
        <w:top w:val="single" w:color="47957E" w:themeColor="accent1" w:sz="4" w:space="0"/>
        <w:bottom w:val="single" w:color="47957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7957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7957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4" w:space="0"/>
        <w:bottom w:val="single" w:color="58B6C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58B6C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4" w:space="0"/>
        <w:bottom w:val="single" w:color="75BDA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75BDA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4" w:space="0"/>
        <w:bottom w:val="single" w:color="7A8C8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A8C8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4" w:space="0"/>
        <w:bottom w:val="single" w:color="84AC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4AC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4" w:space="0"/>
        <w:bottom w:val="single" w:color="2683C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2683C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356F5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7957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7957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7957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7957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CE6" w:themeFill="accent1" w:themeFillTint="33"/>
      </w:tcPr>
    </w:tblStylePr>
    <w:tblStylePr w:type="band1Horz">
      <w:tblPr/>
      <w:tcPr>
        <w:shd w:val="clear" w:color="auto" w:fill="D7ECE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8B6C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8B6C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8B6C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8B6C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5BDA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5BDA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5BDA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5BDA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8C8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8C8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8C8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8C8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4AC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4AC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4AC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4AC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3C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3C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3C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3C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6BB8A1" w:themeColor="accent1" w:themeTint="BF" w:sz="8" w:space="0"/>
        <w:left w:val="single" w:color="6BB8A1" w:themeColor="accent1" w:themeTint="BF" w:sz="8" w:space="0"/>
        <w:bottom w:val="single" w:color="6BB8A1" w:themeColor="accent1" w:themeTint="BF" w:sz="8" w:space="0"/>
        <w:right w:val="single" w:color="6BB8A1" w:themeColor="accent1" w:themeTint="BF" w:sz="8" w:space="0"/>
        <w:insideH w:val="single" w:color="6BB8A1" w:themeColor="accent1" w:themeTint="BF" w:sz="8" w:space="0"/>
        <w:insideV w:val="single" w:color="6BB8A1" w:themeColor="accent1" w:themeTint="BF" w:sz="8" w:space="0"/>
      </w:tblBorders>
    </w:tblPr>
    <w:tcPr>
      <w:shd w:val="clear" w:color="auto" w:fill="CEE8E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8A1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0C1" w:themeFill="accent1" w:themeFillTint="7F"/>
      </w:tcPr>
    </w:tblStylePr>
    <w:tblStylePr w:type="band1Horz">
      <w:tblPr/>
      <w:tcPr>
        <w:shd w:val="clear" w:color="auto" w:fill="9DD0C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  <w:insideV w:val="single" w:color="81C8CF" w:themeColor="accent2" w:themeTint="BF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1C8C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  <w:insideV w:val="single" w:color="97CDBC" w:themeColor="accent3" w:themeTint="BF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7CDBC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  <w:insideV w:val="single" w:color="9BA8AA" w:themeColor="accent4" w:themeTint="BF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A8A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  <w:insideV w:val="single" w:color="A2C0C8" w:themeColor="accent5" w:themeTint="BF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2C0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  <w:insideV w:val="single" w:color="52A3DE" w:themeColor="accent6" w:themeTint="BF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2A3D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7957E" w:themeColor="accent1" w:sz="8" w:space="0"/>
        <w:left w:val="single" w:color="47957E" w:themeColor="accent1" w:sz="8" w:space="0"/>
        <w:bottom w:val="single" w:color="47957E" w:themeColor="accent1" w:sz="8" w:space="0"/>
        <w:right w:val="single" w:color="47957E" w:themeColor="accent1" w:sz="8" w:space="0"/>
        <w:insideH w:val="single" w:color="47957E" w:themeColor="accent1" w:sz="8" w:space="0"/>
        <w:insideV w:val="single" w:color="47957E" w:themeColor="accent1" w:sz="8" w:space="0"/>
      </w:tblBorders>
    </w:tblPr>
    <w:tcPr>
      <w:shd w:val="clear" w:color="auto" w:fill="CEE8E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5F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E6" w:themeFill="accent1" w:themeFillTint="33"/>
      </w:tcPr>
    </w:tblStylePr>
    <w:tblStylePr w:type="band1Vert">
      <w:tblPr/>
      <w:tcPr>
        <w:shd w:val="clear" w:color="auto" w:fill="9DD0C1" w:themeFill="accent1" w:themeFillTint="7F"/>
      </w:tcPr>
    </w:tblStylePr>
    <w:tblStylePr w:type="band1Horz">
      <w:tblPr/>
      <w:tcPr>
        <w:tcBorders>
          <w:insideH w:val="single" w:color="47957E" w:themeColor="accent1" w:sz="6" w:space="0"/>
          <w:insideV w:val="single" w:color="47957E" w:themeColor="accent1" w:sz="6" w:space="0"/>
        </w:tcBorders>
        <w:shd w:val="clear" w:color="auto" w:fill="9DD0C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color="58B6C0" w:themeColor="accent2" w:sz="6" w:space="0"/>
          <w:insideV w:val="single" w:color="58B6C0" w:themeColor="accent2" w:sz="6" w:space="0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color="75BDA7" w:themeColor="accent3" w:sz="6" w:space="0"/>
          <w:insideV w:val="single" w:color="75BDA7" w:themeColor="accent3" w:sz="6" w:space="0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color="7A8C8E" w:themeColor="accent4" w:sz="6" w:space="0"/>
          <w:insideV w:val="single" w:color="7A8C8E" w:themeColor="accent4" w:sz="6" w:space="0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color="84ACB6" w:themeColor="accent5" w:sz="6" w:space="0"/>
          <w:insideV w:val="single" w:color="84ACB6" w:themeColor="accent5" w:sz="6" w:space="0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color="2683C6" w:themeColor="accent6" w:sz="6" w:space="0"/>
          <w:insideV w:val="single" w:color="2683C6" w:themeColor="accent6" w:sz="6" w:space="0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8E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795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795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795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7957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DD0C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DD0C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7957E" w:themeColor="accent1" w:sz="8" w:space="0"/>
        <w:bottom w:val="single" w:color="47957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7957E" w:themeColor="accent1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47957E" w:themeColor="accent1" w:sz="8" w:space="0"/>
          <w:bottom w:val="single" w:color="47957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7957E" w:themeColor="accent1" w:sz="8" w:space="0"/>
          <w:bottom w:val="single" w:color="47957E" w:themeColor="accent1" w:sz="8" w:space="0"/>
        </w:tcBorders>
      </w:tcPr>
    </w:tblStylePr>
    <w:tblStylePr w:type="band1Vert">
      <w:tblPr/>
      <w:tcPr>
        <w:shd w:val="clear" w:color="auto" w:fill="CEE8E0" w:themeFill="accent1" w:themeFillTint="3F"/>
      </w:tcPr>
    </w:tblStylePr>
    <w:tblStylePr w:type="band1Horz">
      <w:tblPr/>
      <w:tcPr>
        <w:shd w:val="clear" w:color="auto" w:fill="CEE8E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8B6C0" w:themeColor="accent2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5BDA7" w:themeColor="accent3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8C8E" w:themeColor="accent4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4ACB6" w:themeColor="accent5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3C6" w:themeColor="accent6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7957E" w:themeColor="accent1" w:sz="8" w:space="0"/>
        <w:left w:val="single" w:color="47957E" w:themeColor="accent1" w:sz="8" w:space="0"/>
        <w:bottom w:val="single" w:color="47957E" w:themeColor="accent1" w:sz="8" w:space="0"/>
        <w:right w:val="single" w:color="47957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7957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7957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7957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8E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8B6C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8B6C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5BDA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5BDA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8C8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8C8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4AC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4AC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3C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3C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6BB8A1" w:themeColor="accent1" w:themeTint="BF" w:sz="8" w:space="0"/>
        <w:left w:val="single" w:color="6BB8A1" w:themeColor="accent1" w:themeTint="BF" w:sz="8" w:space="0"/>
        <w:bottom w:val="single" w:color="6BB8A1" w:themeColor="accent1" w:themeTint="BF" w:sz="8" w:space="0"/>
        <w:right w:val="single" w:color="6BB8A1" w:themeColor="accent1" w:themeTint="BF" w:sz="8" w:space="0"/>
        <w:insideH w:val="single" w:color="6BB8A1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8A1" w:themeColor="accent1" w:themeTint="BF" w:sz="8" w:space="0"/>
          <w:left w:val="single" w:color="6BB8A1" w:themeColor="accent1" w:themeTint="BF" w:sz="8" w:space="0"/>
          <w:bottom w:val="single" w:color="6BB8A1" w:themeColor="accent1" w:themeTint="BF" w:sz="8" w:space="0"/>
          <w:right w:val="single" w:color="6BB8A1" w:themeColor="accent1" w:themeTint="BF" w:sz="8" w:space="0"/>
          <w:insideH w:val="nil"/>
          <w:insideV w:val="nil"/>
        </w:tcBorders>
        <w:shd w:val="clear" w:color="auto" w:fill="4795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8A1" w:themeColor="accent1" w:themeTint="BF" w:sz="6" w:space="0"/>
          <w:left w:val="single" w:color="6BB8A1" w:themeColor="accent1" w:themeTint="BF" w:sz="8" w:space="0"/>
          <w:bottom w:val="single" w:color="6BB8A1" w:themeColor="accent1" w:themeTint="BF" w:sz="8" w:space="0"/>
          <w:right w:val="single" w:color="6BB8A1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8E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8E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1C8CF" w:themeColor="accent2" w:themeTint="BF" w:sz="8" w:space="0"/>
          <w:left w:val="single" w:color="81C8CF" w:themeColor="accent2" w:themeTint="BF" w:sz="8" w:space="0"/>
          <w:bottom w:val="single" w:color="81C8CF" w:themeColor="accent2" w:themeTint="BF" w:sz="8" w:space="0"/>
          <w:right w:val="single" w:color="81C8CF" w:themeColor="accent2" w:themeTint="BF" w:sz="8" w:space="0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1C8CF" w:themeColor="accent2" w:themeTint="BF" w:sz="6" w:space="0"/>
          <w:left w:val="single" w:color="81C8CF" w:themeColor="accent2" w:themeTint="BF" w:sz="8" w:space="0"/>
          <w:bottom w:val="single" w:color="81C8CF" w:themeColor="accent2" w:themeTint="BF" w:sz="8" w:space="0"/>
          <w:right w:val="single" w:color="81C8C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7CDBC" w:themeColor="accent3" w:themeTint="BF" w:sz="8" w:space="0"/>
          <w:left w:val="single" w:color="97CDBC" w:themeColor="accent3" w:themeTint="BF" w:sz="8" w:space="0"/>
          <w:bottom w:val="single" w:color="97CDBC" w:themeColor="accent3" w:themeTint="BF" w:sz="8" w:space="0"/>
          <w:right w:val="single" w:color="97CDBC" w:themeColor="accent3" w:themeTint="BF" w:sz="8" w:space="0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7CDBC" w:themeColor="accent3" w:themeTint="BF" w:sz="6" w:space="0"/>
          <w:left w:val="single" w:color="97CDBC" w:themeColor="accent3" w:themeTint="BF" w:sz="8" w:space="0"/>
          <w:bottom w:val="single" w:color="97CDBC" w:themeColor="accent3" w:themeTint="BF" w:sz="8" w:space="0"/>
          <w:right w:val="single" w:color="97CDBC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A8AA" w:themeColor="accent4" w:themeTint="BF" w:sz="8" w:space="0"/>
          <w:left w:val="single" w:color="9BA8AA" w:themeColor="accent4" w:themeTint="BF" w:sz="8" w:space="0"/>
          <w:bottom w:val="single" w:color="9BA8AA" w:themeColor="accent4" w:themeTint="BF" w:sz="8" w:space="0"/>
          <w:right w:val="single" w:color="9BA8AA" w:themeColor="accent4" w:themeTint="BF" w:sz="8" w:space="0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A8AA" w:themeColor="accent4" w:themeTint="BF" w:sz="6" w:space="0"/>
          <w:left w:val="single" w:color="9BA8AA" w:themeColor="accent4" w:themeTint="BF" w:sz="8" w:space="0"/>
          <w:bottom w:val="single" w:color="9BA8AA" w:themeColor="accent4" w:themeTint="BF" w:sz="8" w:space="0"/>
          <w:right w:val="single" w:color="9BA8A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C0C8" w:themeColor="accent5" w:themeTint="BF" w:sz="8" w:space="0"/>
          <w:left w:val="single" w:color="A2C0C8" w:themeColor="accent5" w:themeTint="BF" w:sz="8" w:space="0"/>
          <w:bottom w:val="single" w:color="A2C0C8" w:themeColor="accent5" w:themeTint="BF" w:sz="8" w:space="0"/>
          <w:right w:val="single" w:color="A2C0C8" w:themeColor="accent5" w:themeTint="BF" w:sz="8" w:space="0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C0C8" w:themeColor="accent5" w:themeTint="BF" w:sz="6" w:space="0"/>
          <w:left w:val="single" w:color="A2C0C8" w:themeColor="accent5" w:themeTint="BF" w:sz="8" w:space="0"/>
          <w:bottom w:val="single" w:color="A2C0C8" w:themeColor="accent5" w:themeTint="BF" w:sz="8" w:space="0"/>
          <w:right w:val="single" w:color="A2C0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2A3DE" w:themeColor="accent6" w:themeTint="BF" w:sz="8" w:space="0"/>
          <w:left w:val="single" w:color="52A3DE" w:themeColor="accent6" w:themeTint="BF" w:sz="8" w:space="0"/>
          <w:bottom w:val="single" w:color="52A3DE" w:themeColor="accent6" w:themeTint="BF" w:sz="8" w:space="0"/>
          <w:right w:val="single" w:color="52A3DE" w:themeColor="accent6" w:themeTint="BF" w:sz="8" w:space="0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2A3DE" w:themeColor="accent6" w:themeTint="BF" w:sz="6" w:space="0"/>
          <w:left w:val="single" w:color="52A3DE" w:themeColor="accent6" w:themeTint="BF" w:sz="8" w:space="0"/>
          <w:bottom w:val="single" w:color="52A3DE" w:themeColor="accent6" w:themeTint="BF" w:sz="8" w:space="0"/>
          <w:right w:val="single" w:color="52A3D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7957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57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957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C47D8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styleId="Icons" w:customStyle="1">
    <w:name w:val="Icons"/>
    <w:basedOn w:val="Normal"/>
    <w:uiPriority w:val="4"/>
    <w:qFormat/>
    <w:rsid w:val="007307A3"/>
    <w:pPr>
      <w:spacing w:after="40"/>
      <w:jc w:val="center"/>
    </w:pPr>
    <w:rPr>
      <w:color w:val="625F7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00590"/>
    <w:rPr>
      <w:color w:val="605E5C"/>
      <w:shd w:val="clear" w:color="auto" w:fill="E1DFDD"/>
    </w:rPr>
  </w:style>
  <w:style w:type="character" w:styleId="NoSpacingChar" w:customStyle="1">
    <w:name w:val="No Spacing Char"/>
    <w:basedOn w:val="DefaultParagraphFont"/>
    <w:link w:val="NoSpacing"/>
    <w:uiPriority w:val="1"/>
    <w:rsid w:val="007A2069"/>
  </w:style>
  <w:style w:type="paragraph" w:styleId="subtitle" w:customStyle="true">
    <w:uiPriority w:val="1"/>
    <w:name w:val="subtitle"/>
    <w:basedOn w:val="Normal"/>
    <w:link w:val="subtitleChar"/>
    <w:qFormat/>
    <w:rsid w:val="393DEEC3"/>
    <w:rPr>
      <w:rFonts w:ascii="Roboto" w:hAnsi="Roboto" w:eastAsia="Roboto" w:cs="Roboto" w:asciiTheme="majorAscii" w:hAnsiTheme="majorAscii" w:eastAsiaTheme="majorAscii" w:cstheme="majorAscii"/>
      <w:i w:val="1"/>
      <w:iCs w:val="1"/>
      <w:color w:val="316757" w:themeColor="accent3" w:themeTint="FF" w:themeShade="80"/>
      <w:sz w:val="28"/>
      <w:szCs w:val="28"/>
    </w:rPr>
    <w:pPr>
      <w:jc w:val="center"/>
    </w:pPr>
  </w:style>
  <w:style w:type="character" w:styleId="subtitleChar" w:customStyle="true">
    <w:name w:val="subtitle Char"/>
    <w:basedOn w:val="Normal"/>
    <w:link w:val="subtitle"/>
    <w:rsid w:val="393DEEC3"/>
    <w:rPr>
      <w:rFonts w:ascii="Roboto" w:hAnsi="Roboto" w:eastAsia="Roboto" w:cs="Roboto" w:asciiTheme="majorAscii" w:hAnsiTheme="majorAscii" w:eastAsiaTheme="majorAscii" w:cstheme="majorAscii"/>
      <w:i w:val="1"/>
      <w:iCs w:val="1"/>
      <w:color w:val="316757" w:themeColor="accent3" w:themeTint="FF" w:themeShade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hyperlink" Target="mailto:jreesep@gmail.com" TargetMode="External" Id="R0fa2364426cc42e7" /><Relationship Type="http://schemas.openxmlformats.org/officeDocument/2006/relationships/hyperlink" Target="https://github.com/JonathonRP" TargetMode="External" Id="R9566d3f04f7544c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ees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0CC192F1D846E9812415D255C65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8FDFC-A34D-4931-9704-3A0A22673B21}"/>
      </w:docPartPr>
      <w:docPartBody>
        <w:p w:rsidR="003F19D4" w:rsidP="00A26B0D" w:rsidRDefault="00A26B0D">
          <w:pPr>
            <w:pStyle w:val="CD0CC192F1D846E9812415D255C65199"/>
          </w:pPr>
          <w:r>
            <w:t>First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17"/>
    <w:rsid w:val="000259F1"/>
    <w:rsid w:val="00125A86"/>
    <w:rsid w:val="00132EA4"/>
    <w:rsid w:val="001A2E7E"/>
    <w:rsid w:val="001D4FAC"/>
    <w:rsid w:val="001F2BEC"/>
    <w:rsid w:val="002165B7"/>
    <w:rsid w:val="002B135A"/>
    <w:rsid w:val="002E3002"/>
    <w:rsid w:val="00387A7F"/>
    <w:rsid w:val="003A25BD"/>
    <w:rsid w:val="003F19D4"/>
    <w:rsid w:val="0048569F"/>
    <w:rsid w:val="004A57A2"/>
    <w:rsid w:val="004A727A"/>
    <w:rsid w:val="004B74A2"/>
    <w:rsid w:val="00522E57"/>
    <w:rsid w:val="00562849"/>
    <w:rsid w:val="005A47A2"/>
    <w:rsid w:val="005D4D6F"/>
    <w:rsid w:val="00602A6E"/>
    <w:rsid w:val="00616847"/>
    <w:rsid w:val="00635E6E"/>
    <w:rsid w:val="00744CE5"/>
    <w:rsid w:val="00745CB9"/>
    <w:rsid w:val="00761BAB"/>
    <w:rsid w:val="00793F10"/>
    <w:rsid w:val="007D58F5"/>
    <w:rsid w:val="00866DF6"/>
    <w:rsid w:val="00966252"/>
    <w:rsid w:val="00986313"/>
    <w:rsid w:val="009A550A"/>
    <w:rsid w:val="009B384B"/>
    <w:rsid w:val="009F5C2A"/>
    <w:rsid w:val="00A26B0D"/>
    <w:rsid w:val="00A3102F"/>
    <w:rsid w:val="00A60424"/>
    <w:rsid w:val="00A84C9C"/>
    <w:rsid w:val="00AE19BD"/>
    <w:rsid w:val="00BC31BD"/>
    <w:rsid w:val="00BC3D79"/>
    <w:rsid w:val="00BE38FC"/>
    <w:rsid w:val="00C03B9E"/>
    <w:rsid w:val="00CA012D"/>
    <w:rsid w:val="00CC7C18"/>
    <w:rsid w:val="00CD02FB"/>
    <w:rsid w:val="00DC5D17"/>
    <w:rsid w:val="00E30DAF"/>
    <w:rsid w:val="00E51BCC"/>
    <w:rsid w:val="00EB7A40"/>
    <w:rsid w:val="00F25302"/>
    <w:rsid w:val="00F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D0CC192F1D846E9812415D255C65199">
    <w:name w:val="CD0CC192F1D846E9812415D255C65199"/>
    <w:rsid w:val="00A26B0D"/>
  </w:style>
  <w:style w:type="character" w:styleId="PlaceholderText">
    <w:name w:val="Placeholder Text"/>
    <w:basedOn w:val="DefaultParagraphFont"/>
    <w:uiPriority w:val="99"/>
    <w:semiHidden/>
    <w:rsid w:val="00132EA4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47957E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Roboto"/>
        <a:ea typeface=""/>
        <a:cs typeface=""/>
      </a:majorFont>
      <a:minorFont>
        <a:latin typeface="Perpet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Jonathon Reese Perry</Abstract>
  <CompanyAddress>240 Riverbend Drive Franklin, TN</CompanyAddress>
  <CompanyPhone>(615) 400 - 8835</CompanyPhone>
  <CompanyFax/>
  <CompanyEmail>jreesep@gmail.com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BD510-B9A8-4415-8D44-6B2DC73757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Balanced%20Resume%20(Modern%20design).dotx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Reese Perry</dc:creator>
  <keywords>Jonathon Reese Perry</keywords>
  <dc:description/>
  <lastModifiedBy>Reese Perry</lastModifiedBy>
  <revision>295</revision>
  <lastPrinted>2019-02-18T03:48:00.0000000Z</lastPrinted>
  <dcterms:created xsi:type="dcterms:W3CDTF">2022-07-18T22:41:00.0000000Z</dcterms:created>
  <dcterms:modified xsi:type="dcterms:W3CDTF">2025-06-16T21:13:51.9867300Z</dcterms:modified>
  <category>erry</category>
  <contentStatus>github.com/JonathonRP</contentStatus>
</coreProperties>
</file>